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78" w:rsidRDefault="00D303FB" w:rsidP="00413338">
      <w:pPr>
        <w:pStyle w:val="Title"/>
      </w:pPr>
      <w:sdt>
        <w:sdtPr>
          <w:rPr>
            <w:b/>
            <w:sz w:val="48"/>
            <w:szCs w:val="48"/>
          </w:rPr>
          <w:alias w:val="Title:"/>
          <w:tag w:val="Title:"/>
          <w:id w:val="726351117"/>
          <w:placeholder>
            <w:docPart w:val="C396AA90068A4F5BA406FDF9788A169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85250">
            <w:rPr>
              <w:b/>
              <w:sz w:val="48"/>
              <w:szCs w:val="48"/>
            </w:rPr>
            <w:t>CS – 6200: Information Retrieval</w:t>
          </w:r>
        </w:sdtContent>
      </w:sdt>
    </w:p>
    <w:p w:rsidR="00E81978" w:rsidRDefault="00413338">
      <w:pPr>
        <w:pStyle w:val="Title"/>
        <w:rPr>
          <w:b/>
          <w:sz w:val="36"/>
          <w:szCs w:val="36"/>
        </w:rPr>
      </w:pPr>
      <w:r w:rsidRPr="00413338">
        <w:rPr>
          <w:b/>
          <w:sz w:val="36"/>
          <w:szCs w:val="36"/>
        </w:rPr>
        <w:t>Fall 2017</w:t>
      </w:r>
    </w:p>
    <w:p w:rsidR="00557974" w:rsidRDefault="00557974">
      <w:pPr>
        <w:pStyle w:val="Title"/>
        <w:rPr>
          <w:b/>
          <w:sz w:val="36"/>
          <w:szCs w:val="36"/>
        </w:rPr>
      </w:pPr>
    </w:p>
    <w:p w:rsidR="00413338" w:rsidRDefault="00413338">
      <w:pPr>
        <w:pStyle w:val="Title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Professor Nada </w:t>
      </w:r>
      <w:proofErr w:type="spellStart"/>
      <w:r>
        <w:rPr>
          <w:b/>
          <w:sz w:val="36"/>
          <w:szCs w:val="36"/>
        </w:rPr>
        <w:t>Naji</w:t>
      </w:r>
      <w:proofErr w:type="spellEnd"/>
    </w:p>
    <w:p w:rsidR="00413338" w:rsidRDefault="00413338">
      <w:pPr>
        <w:pStyle w:val="Title"/>
        <w:rPr>
          <w:b/>
          <w:sz w:val="36"/>
          <w:szCs w:val="36"/>
        </w:rPr>
      </w:pPr>
    </w:p>
    <w:p w:rsidR="00413338" w:rsidRDefault="00413338">
      <w:pPr>
        <w:pStyle w:val="Title"/>
        <w:rPr>
          <w:b/>
          <w:sz w:val="36"/>
          <w:szCs w:val="36"/>
        </w:rPr>
      </w:pPr>
    </w:p>
    <w:p w:rsidR="00557974" w:rsidRDefault="00557974">
      <w:pPr>
        <w:pStyle w:val="Title"/>
        <w:rPr>
          <w:b/>
          <w:sz w:val="28"/>
          <w:szCs w:val="28"/>
        </w:rPr>
      </w:pPr>
    </w:p>
    <w:p w:rsidR="00557974" w:rsidRDefault="00557974">
      <w:pPr>
        <w:pStyle w:val="Title"/>
        <w:rPr>
          <w:b/>
          <w:sz w:val="28"/>
          <w:szCs w:val="28"/>
        </w:rPr>
      </w:pPr>
    </w:p>
    <w:p w:rsidR="00557974" w:rsidRDefault="00557974">
      <w:pPr>
        <w:pStyle w:val="Title"/>
        <w:rPr>
          <w:b/>
          <w:sz w:val="28"/>
          <w:szCs w:val="28"/>
        </w:rPr>
      </w:pPr>
    </w:p>
    <w:p w:rsidR="00413338" w:rsidRDefault="00413338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>Team Members:</w:t>
      </w:r>
    </w:p>
    <w:p w:rsidR="00413338" w:rsidRDefault="00413338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>Akshay Singh</w:t>
      </w:r>
    </w:p>
    <w:p w:rsidR="00413338" w:rsidRDefault="00413338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>Sanjay Murali</w:t>
      </w:r>
    </w:p>
    <w:p w:rsidR="00413338" w:rsidRDefault="00413338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>Chaitanya Kaul</w:t>
      </w:r>
    </w:p>
    <w:p w:rsidR="00E81978" w:rsidRPr="005034FE" w:rsidRDefault="005034FE">
      <w:pPr>
        <w:pStyle w:val="SectionTitle"/>
        <w:rPr>
          <w:sz w:val="48"/>
          <w:szCs w:val="48"/>
        </w:rPr>
      </w:pPr>
      <w:r w:rsidRPr="005034FE">
        <w:rPr>
          <w:sz w:val="48"/>
          <w:szCs w:val="48"/>
        </w:rPr>
        <w:lastRenderedPageBreak/>
        <w:t>Introduction</w:t>
      </w:r>
    </w:p>
    <w:p w:rsidR="005034FE" w:rsidRDefault="005034FE" w:rsidP="005034FE">
      <w:pPr>
        <w:pStyle w:val="NoSpacing"/>
        <w:spacing w:line="276" w:lineRule="auto"/>
      </w:pPr>
      <w:r>
        <w:t>The goal of this project is to design and build our own information retrieval systems, evaluate and compare their performance levels in terms of retrieval effectiveness.</w:t>
      </w:r>
    </w:p>
    <w:p w:rsidR="005034FE" w:rsidRDefault="005034FE" w:rsidP="005034FE">
      <w:pPr>
        <w:pStyle w:val="NoSpacing"/>
        <w:spacing w:line="276" w:lineRule="auto"/>
      </w:pPr>
    </w:p>
    <w:p w:rsidR="005034FE" w:rsidRDefault="005034FE" w:rsidP="005034FE">
      <w:pPr>
        <w:pStyle w:val="NoSpacing"/>
        <w:spacing w:line="276" w:lineRule="auto"/>
      </w:pPr>
      <w:r>
        <w:t xml:space="preserve">The project uses </w:t>
      </w:r>
      <w:r w:rsidR="00366949">
        <w:t>four</w:t>
      </w:r>
      <w:r>
        <w:t xml:space="preserve"> retrieval models </w:t>
      </w:r>
      <w:r w:rsidR="00366949">
        <w:t>–</w:t>
      </w:r>
    </w:p>
    <w:p w:rsidR="00366949" w:rsidRDefault="00366949" w:rsidP="00366949">
      <w:pPr>
        <w:pStyle w:val="NoSpacing"/>
        <w:numPr>
          <w:ilvl w:val="0"/>
          <w:numId w:val="16"/>
        </w:numPr>
        <w:spacing w:line="276" w:lineRule="auto"/>
      </w:pPr>
      <w:r>
        <w:t>BM25 model</w:t>
      </w:r>
    </w:p>
    <w:p w:rsidR="00366949" w:rsidRDefault="00366949" w:rsidP="00366949">
      <w:pPr>
        <w:pStyle w:val="NoSpacing"/>
        <w:numPr>
          <w:ilvl w:val="0"/>
          <w:numId w:val="16"/>
        </w:numPr>
        <w:spacing w:line="276" w:lineRule="auto"/>
      </w:pPr>
      <w:proofErr w:type="spellStart"/>
      <w:r>
        <w:t>tf-idf</w:t>
      </w:r>
      <w:proofErr w:type="spellEnd"/>
      <w:r>
        <w:t xml:space="preserve"> model</w:t>
      </w:r>
    </w:p>
    <w:p w:rsidR="00366949" w:rsidRDefault="00366949" w:rsidP="00366949">
      <w:pPr>
        <w:pStyle w:val="NoSpacing"/>
        <w:numPr>
          <w:ilvl w:val="0"/>
          <w:numId w:val="16"/>
        </w:numPr>
        <w:spacing w:line="276" w:lineRule="auto"/>
      </w:pPr>
      <w:r>
        <w:t>Smoothed Query Likelihood Model (</w:t>
      </w:r>
      <w:r>
        <w:rPr>
          <w:rFonts w:cstheme="minorHAnsi"/>
        </w:rPr>
        <w:t>⅄</w:t>
      </w:r>
      <w:r>
        <w:t xml:space="preserve"> = 0.35) model</w:t>
      </w:r>
    </w:p>
    <w:p w:rsidR="00366949" w:rsidRDefault="00366949" w:rsidP="00366949">
      <w:pPr>
        <w:pStyle w:val="NoSpacing"/>
        <w:numPr>
          <w:ilvl w:val="0"/>
          <w:numId w:val="16"/>
        </w:numPr>
        <w:spacing w:line="276" w:lineRule="auto"/>
      </w:pPr>
      <w:r>
        <w:t>Lucene</w:t>
      </w:r>
    </w:p>
    <w:p w:rsidR="003F47A9" w:rsidRDefault="003F47A9" w:rsidP="003F47A9">
      <w:pPr>
        <w:pStyle w:val="NoSpacing"/>
        <w:spacing w:line="276" w:lineRule="auto"/>
        <w:ind w:left="720"/>
      </w:pPr>
    </w:p>
    <w:p w:rsidR="006042F3" w:rsidRDefault="006042F3" w:rsidP="003F47A9">
      <w:pPr>
        <w:spacing w:line="360" w:lineRule="auto"/>
        <w:ind w:firstLine="0"/>
      </w:pPr>
      <w:r>
        <w:t xml:space="preserve">Out of the four baseline runs mentioned above we choose BM25 model for performing Pseudo Relevance Feedback </w:t>
      </w:r>
      <w:r w:rsidR="003F47A9">
        <w:t>(PRF).</w:t>
      </w:r>
    </w:p>
    <w:p w:rsidR="003F47A9" w:rsidRDefault="003F47A9" w:rsidP="003F47A9">
      <w:pPr>
        <w:spacing w:line="360" w:lineRule="auto"/>
        <w:ind w:firstLine="0"/>
      </w:pPr>
    </w:p>
    <w:p w:rsidR="003F47A9" w:rsidRDefault="00716C5A" w:rsidP="00716C5A">
      <w:pPr>
        <w:spacing w:line="360" w:lineRule="auto"/>
        <w:ind w:firstLine="0"/>
      </w:pPr>
      <w:r>
        <w:t>Additionally,</w:t>
      </w:r>
      <w:r w:rsidR="003F47A9">
        <w:t xml:space="preserve"> project also perform</w:t>
      </w:r>
      <w:r>
        <w:t>s</w:t>
      </w:r>
      <w:r w:rsidR="003F47A9">
        <w:t xml:space="preserve"> the following</w:t>
      </w:r>
      <w:r>
        <w:t xml:space="preserve"> runs on modified corpus:</w:t>
      </w:r>
      <w:r w:rsidR="003F47A9">
        <w:t xml:space="preserve"> </w:t>
      </w:r>
    </w:p>
    <w:p w:rsidR="003F47A9" w:rsidRDefault="00816FD1" w:rsidP="00816FD1">
      <w:pPr>
        <w:pStyle w:val="ListParagraph"/>
        <w:numPr>
          <w:ilvl w:val="0"/>
          <w:numId w:val="18"/>
        </w:numPr>
        <w:spacing w:line="360" w:lineRule="auto"/>
      </w:pPr>
      <w:r>
        <w:t>Stopping technique (with no stemming) using the given “common_words.txt” file</w:t>
      </w:r>
      <w:r w:rsidR="00346DD1">
        <w:t xml:space="preserve"> was performed on the corpus</w:t>
      </w:r>
      <w:r>
        <w:t xml:space="preserve">. Out of the four baseline runs mentioned </w:t>
      </w:r>
      <w:proofErr w:type="gramStart"/>
      <w:r>
        <w:t>above ,</w:t>
      </w:r>
      <w:proofErr w:type="gramEnd"/>
      <w:r>
        <w:t xml:space="preserve"> three baseline line runs namely , BM25 , </w:t>
      </w:r>
      <w:proofErr w:type="spellStart"/>
      <w:r>
        <w:t>tf-idf</w:t>
      </w:r>
      <w:proofErr w:type="spellEnd"/>
      <w:r>
        <w:t xml:space="preserve"> and Smoothed Query Likelihood Model were run on th</w:t>
      </w:r>
      <w:r w:rsidR="00346DD1">
        <w:t>e</w:t>
      </w:r>
      <w:r>
        <w:t xml:space="preserve"> corpus.</w:t>
      </w:r>
    </w:p>
    <w:p w:rsidR="00816FD1" w:rsidRDefault="005B18C9" w:rsidP="00816FD1">
      <w:pPr>
        <w:pStyle w:val="ListParagraph"/>
        <w:numPr>
          <w:ilvl w:val="0"/>
          <w:numId w:val="18"/>
        </w:numPr>
        <w:spacing w:line="360" w:lineRule="auto"/>
      </w:pPr>
      <w:r>
        <w:t xml:space="preserve">The </w:t>
      </w:r>
      <w:r w:rsidR="002B6BFE">
        <w:t xml:space="preserve">given </w:t>
      </w:r>
      <w:r>
        <w:t>stemmed version of the corpus</w:t>
      </w:r>
      <w:r w:rsidR="002B6BFE">
        <w:t xml:space="preserve"> in the file “cacm_stem.txt”</w:t>
      </w:r>
      <w:r>
        <w:t xml:space="preserve"> </w:t>
      </w:r>
      <w:r w:rsidR="002B6BFE">
        <w:t>is indexed and results are retrieved for the stemmed queries given in “cacm_stem.query.txt” after running, baseline runs: BM</w:t>
      </w:r>
      <w:proofErr w:type="gramStart"/>
      <w:r w:rsidR="002B6BFE">
        <w:t>25 ,</w:t>
      </w:r>
      <w:proofErr w:type="gramEnd"/>
      <w:r w:rsidR="002B6BFE">
        <w:t xml:space="preserve"> </w:t>
      </w:r>
      <w:proofErr w:type="spellStart"/>
      <w:r w:rsidR="002B6BFE">
        <w:t>tf-idf</w:t>
      </w:r>
      <w:proofErr w:type="spellEnd"/>
      <w:r w:rsidR="002B6BFE">
        <w:t xml:space="preserve"> and Smoothed Query Likelihood Model.</w:t>
      </w:r>
    </w:p>
    <w:p w:rsidR="002B6BFE" w:rsidRDefault="002B6BFE" w:rsidP="002B6BFE">
      <w:pPr>
        <w:spacing w:line="360" w:lineRule="auto"/>
      </w:pPr>
    </w:p>
    <w:p w:rsidR="002B6BFE" w:rsidRDefault="002B6BFE" w:rsidP="00CF068C">
      <w:pPr>
        <w:spacing w:line="360" w:lineRule="auto"/>
        <w:ind w:firstLine="0"/>
      </w:pPr>
    </w:p>
    <w:p w:rsidR="002B6BFE" w:rsidRDefault="002A74AE" w:rsidP="002A74AE">
      <w:pPr>
        <w:spacing w:line="360" w:lineRule="auto"/>
        <w:ind w:firstLine="0"/>
      </w:pPr>
      <w:r>
        <w:t xml:space="preserve">The </w:t>
      </w:r>
      <w:proofErr w:type="spellStart"/>
      <w:r>
        <w:t>Luhn’s</w:t>
      </w:r>
      <w:proofErr w:type="spellEnd"/>
      <w:r>
        <w:t xml:space="preserve"> algorithm is used as the snippet generation technique and performed on BM25 base line run.</w:t>
      </w:r>
    </w:p>
    <w:p w:rsidR="00CF068C" w:rsidRDefault="00CF068C" w:rsidP="002B6BFE">
      <w:pPr>
        <w:spacing w:line="360" w:lineRule="auto"/>
        <w:ind w:left="720" w:firstLine="0"/>
      </w:pPr>
    </w:p>
    <w:p w:rsidR="002B6BFE" w:rsidRDefault="002B6BFE" w:rsidP="002A74AE">
      <w:pPr>
        <w:spacing w:line="360" w:lineRule="auto"/>
        <w:ind w:firstLine="0"/>
      </w:pPr>
      <w:r>
        <w:t xml:space="preserve">The performance assessment of the retrieval models in terms of their </w:t>
      </w:r>
      <w:r w:rsidR="00D567C7">
        <w:t>effectiveness for all the eight distinct runs is performed using below measures.</w:t>
      </w:r>
    </w:p>
    <w:p w:rsidR="00D567C7" w:rsidRDefault="00D567C7" w:rsidP="00D567C7">
      <w:pPr>
        <w:pStyle w:val="ListParagraph"/>
        <w:numPr>
          <w:ilvl w:val="0"/>
          <w:numId w:val="19"/>
        </w:numPr>
        <w:spacing w:line="360" w:lineRule="auto"/>
      </w:pPr>
      <w:r>
        <w:t>MAP</w:t>
      </w:r>
    </w:p>
    <w:p w:rsidR="00D567C7" w:rsidRDefault="00D567C7" w:rsidP="00D567C7">
      <w:pPr>
        <w:pStyle w:val="ListParagraph"/>
        <w:numPr>
          <w:ilvl w:val="0"/>
          <w:numId w:val="19"/>
        </w:numPr>
        <w:spacing w:line="360" w:lineRule="auto"/>
      </w:pPr>
      <w:r>
        <w:t>MRR</w:t>
      </w:r>
    </w:p>
    <w:p w:rsidR="00D567C7" w:rsidRDefault="00D567C7" w:rsidP="00D567C7">
      <w:pPr>
        <w:pStyle w:val="ListParagraph"/>
        <w:numPr>
          <w:ilvl w:val="0"/>
          <w:numId w:val="19"/>
        </w:numPr>
        <w:spacing w:line="360" w:lineRule="auto"/>
      </w:pPr>
      <w:r>
        <w:t>P@K, K = 5 and 20</w:t>
      </w:r>
    </w:p>
    <w:p w:rsidR="00D567C7" w:rsidRDefault="00D567C7" w:rsidP="00D567C7">
      <w:pPr>
        <w:pStyle w:val="ListParagraph"/>
        <w:numPr>
          <w:ilvl w:val="0"/>
          <w:numId w:val="19"/>
        </w:numPr>
        <w:spacing w:line="360" w:lineRule="auto"/>
      </w:pPr>
      <w:r>
        <w:t>Precision and Recall</w:t>
      </w:r>
    </w:p>
    <w:p w:rsidR="002B6BFE" w:rsidRPr="00F265CD" w:rsidRDefault="009C6057" w:rsidP="00F265CD">
      <w:pPr>
        <w:pStyle w:val="SectionTitle"/>
        <w:rPr>
          <w:sz w:val="48"/>
          <w:szCs w:val="48"/>
        </w:rPr>
      </w:pPr>
      <w:r w:rsidRPr="00F265CD">
        <w:rPr>
          <w:sz w:val="48"/>
          <w:szCs w:val="48"/>
        </w:rPr>
        <w:lastRenderedPageBreak/>
        <w:t>Individual Contribution</w:t>
      </w:r>
    </w:p>
    <w:p w:rsidR="00497323" w:rsidRDefault="007060C4" w:rsidP="007060C4">
      <w:pPr>
        <w:pStyle w:val="ListParagraph"/>
        <w:numPr>
          <w:ilvl w:val="0"/>
          <w:numId w:val="25"/>
        </w:numPr>
        <w:spacing w:line="360" w:lineRule="auto"/>
      </w:pPr>
      <w:r>
        <w:t xml:space="preserve">Akshay </w:t>
      </w:r>
      <w:proofErr w:type="gramStart"/>
      <w:r>
        <w:t>Singh :</w:t>
      </w:r>
      <w:proofErr w:type="gramEnd"/>
      <w:r w:rsidR="00D40A4F">
        <w:t xml:space="preserve"> </w:t>
      </w:r>
    </w:p>
    <w:p w:rsidR="009C6057" w:rsidRDefault="00497323" w:rsidP="00497323">
      <w:pPr>
        <w:pStyle w:val="ListParagraph"/>
        <w:spacing w:line="360" w:lineRule="auto"/>
        <w:ind w:left="1080"/>
      </w:pPr>
      <w:r>
        <w:t xml:space="preserve">He was responsible for generating new corpus after removing the stopped words given in the </w:t>
      </w:r>
      <w:r>
        <w:t>“common_words.txt” file</w:t>
      </w:r>
      <w:r>
        <w:t xml:space="preserve"> </w:t>
      </w:r>
      <w:proofErr w:type="gramStart"/>
      <w:r>
        <w:t>and Also</w:t>
      </w:r>
      <w:proofErr w:type="gramEnd"/>
      <w:r>
        <w:t xml:space="preserve"> generated Stemmed corpus from the given document “</w:t>
      </w:r>
      <w:r>
        <w:t>cacm_stem.txt</w:t>
      </w:r>
      <w:r>
        <w:t xml:space="preserve">”. He also performed 6 runs required for the completion of task </w:t>
      </w:r>
      <w:proofErr w:type="gramStart"/>
      <w:r>
        <w:t>3 ,</w:t>
      </w:r>
      <w:proofErr w:type="gramEnd"/>
      <w:r>
        <w:t xml:space="preserve"> where he ran BM25 model , </w:t>
      </w:r>
      <w:r>
        <w:t>Smoothed Query Likelihood Model</w:t>
      </w:r>
      <w:r>
        <w:t xml:space="preserve"> and </w:t>
      </w:r>
      <w:proofErr w:type="spellStart"/>
      <w:r>
        <w:t>tf</w:t>
      </w:r>
      <w:proofErr w:type="spellEnd"/>
      <w:r>
        <w:t xml:space="preserve"> – </w:t>
      </w:r>
      <w:proofErr w:type="spellStart"/>
      <w:r>
        <w:t>idf</w:t>
      </w:r>
      <w:proofErr w:type="spellEnd"/>
      <w:r>
        <w:t xml:space="preserve"> model on the “Stopped” version of the corpus and “Stemmed” Version of the corpus (with stemmed queries given in “</w:t>
      </w:r>
      <w:r>
        <w:t>cacm_stem.query.txt</w:t>
      </w:r>
      <w:r>
        <w:t>” file).</w:t>
      </w:r>
    </w:p>
    <w:p w:rsidR="00497323" w:rsidRDefault="00497323" w:rsidP="00497323">
      <w:pPr>
        <w:pStyle w:val="ListParagraph"/>
        <w:spacing w:line="360" w:lineRule="auto"/>
        <w:ind w:left="1080"/>
      </w:pPr>
      <w:r>
        <w:t xml:space="preserve">He converted the results for all the 8 runs in the project from the text files to Excel sheets. He also made notable contribution in the </w:t>
      </w:r>
      <w:proofErr w:type="gramStart"/>
      <w:r>
        <w:t>Introduction ,</w:t>
      </w:r>
      <w:proofErr w:type="gramEnd"/>
      <w:r>
        <w:t xml:space="preserve"> Literature , Resources , Implementation  and Results section of the Project report.</w:t>
      </w:r>
    </w:p>
    <w:p w:rsidR="007060C4" w:rsidRDefault="007060C4" w:rsidP="007060C4">
      <w:pPr>
        <w:pStyle w:val="ListParagraph"/>
        <w:numPr>
          <w:ilvl w:val="0"/>
          <w:numId w:val="25"/>
        </w:numPr>
        <w:spacing w:line="360" w:lineRule="auto"/>
      </w:pPr>
    </w:p>
    <w:p w:rsidR="009C6057" w:rsidRDefault="009C6057" w:rsidP="002B6BFE">
      <w:pPr>
        <w:pStyle w:val="ListParagraph"/>
        <w:spacing w:line="360" w:lineRule="auto"/>
      </w:pPr>
    </w:p>
    <w:p w:rsidR="009C6057" w:rsidRDefault="005A0EE8" w:rsidP="002A74AE">
      <w:pPr>
        <w:pStyle w:val="ListParagraph"/>
        <w:spacing w:line="360" w:lineRule="auto"/>
        <w:jc w:val="center"/>
        <w:rPr>
          <w:rFonts w:asciiTheme="majorHAnsi" w:eastAsiaTheme="majorEastAsia" w:hAnsiTheme="majorHAnsi" w:cstheme="majorBidi"/>
          <w:sz w:val="48"/>
          <w:szCs w:val="48"/>
        </w:rPr>
      </w:pPr>
      <w:r w:rsidRPr="00F265CD">
        <w:rPr>
          <w:rFonts w:asciiTheme="majorHAnsi" w:eastAsiaTheme="majorEastAsia" w:hAnsiTheme="majorHAnsi" w:cstheme="majorBidi"/>
          <w:sz w:val="48"/>
          <w:szCs w:val="48"/>
        </w:rPr>
        <w:t>Literatur</w:t>
      </w:r>
      <w:r w:rsidR="00F265CD">
        <w:rPr>
          <w:rFonts w:asciiTheme="majorHAnsi" w:eastAsiaTheme="majorEastAsia" w:hAnsiTheme="majorHAnsi" w:cstheme="majorBidi"/>
          <w:sz w:val="48"/>
          <w:szCs w:val="48"/>
        </w:rPr>
        <w:t>e</w:t>
      </w:r>
    </w:p>
    <w:p w:rsidR="00F265CD" w:rsidRDefault="00F265CD" w:rsidP="00F265CD">
      <w:pPr>
        <w:pStyle w:val="ListParagraph"/>
        <w:spacing w:line="360" w:lineRule="auto"/>
      </w:pPr>
      <w:r>
        <w:t>A brief overview of the techniques and algorithm used for the implementation of different tasks of this project are given below:</w:t>
      </w:r>
    </w:p>
    <w:p w:rsidR="00F265CD" w:rsidRDefault="00F265CD" w:rsidP="00F265CD">
      <w:pPr>
        <w:pStyle w:val="ListParagraph"/>
        <w:spacing w:line="360" w:lineRule="auto"/>
      </w:pPr>
    </w:p>
    <w:p w:rsidR="00E74996" w:rsidRDefault="001F7A0D" w:rsidP="00F265CD">
      <w:pPr>
        <w:pStyle w:val="ListParagraph"/>
        <w:numPr>
          <w:ilvl w:val="0"/>
          <w:numId w:val="20"/>
        </w:numPr>
        <w:spacing w:line="360" w:lineRule="auto"/>
      </w:pPr>
      <w:r w:rsidRPr="00A50BCC">
        <w:rPr>
          <w:b/>
        </w:rPr>
        <w:t>BM25 Model:</w:t>
      </w:r>
      <w:r w:rsidR="00315885">
        <w:t xml:space="preserve"> </w:t>
      </w:r>
    </w:p>
    <w:p w:rsidR="00F265CD" w:rsidRDefault="00315885" w:rsidP="00E74996">
      <w:pPr>
        <w:pStyle w:val="ListParagraph"/>
        <w:spacing w:line="360" w:lineRule="auto"/>
        <w:ind w:left="1170"/>
      </w:pPr>
      <w:r>
        <w:t>The BM25 model is implemented as given in the</w:t>
      </w:r>
      <w:r w:rsidR="00F511CA">
        <w:t xml:space="preserve"> recommended</w:t>
      </w:r>
      <w:r>
        <w:t xml:space="preserve"> text book </w:t>
      </w:r>
      <w:r w:rsidR="00F511CA">
        <w:t>“Search Engines”. The file named “cacm.rel.txt” is used for determining the relevance information. The values of</w:t>
      </w:r>
      <w:r w:rsidR="00234ECE">
        <w:t xml:space="preserve"> parameters</w:t>
      </w:r>
      <w:r w:rsidR="00F511CA">
        <w:t xml:space="preserve"> </w:t>
      </w:r>
      <w:r w:rsidR="00234ECE">
        <w:t>k1 = 1.2, b= 0.75 and k2 = 100 are set for maximum effectiveness as found in TREC experiments.</w:t>
      </w:r>
    </w:p>
    <w:p w:rsidR="00E74996" w:rsidRPr="00E74996" w:rsidRDefault="001F7A0D" w:rsidP="00F265CD">
      <w:pPr>
        <w:pStyle w:val="ListParagraph"/>
        <w:numPr>
          <w:ilvl w:val="0"/>
          <w:numId w:val="20"/>
        </w:numPr>
        <w:spacing w:line="360" w:lineRule="auto"/>
      </w:pPr>
      <w:proofErr w:type="spellStart"/>
      <w:r w:rsidRPr="00A50BCC">
        <w:rPr>
          <w:b/>
        </w:rPr>
        <w:t>tf-idf</w:t>
      </w:r>
      <w:proofErr w:type="spellEnd"/>
      <w:r w:rsidRPr="00A50BCC">
        <w:rPr>
          <w:b/>
        </w:rPr>
        <w:t xml:space="preserve"> Model:</w:t>
      </w:r>
    </w:p>
    <w:p w:rsidR="001F7A0D" w:rsidRDefault="00E74996" w:rsidP="00E74996">
      <w:pPr>
        <w:pStyle w:val="ListParagraph"/>
        <w:spacing w:line="360" w:lineRule="auto"/>
        <w:ind w:left="1170"/>
      </w:pPr>
      <w:r>
        <w:t xml:space="preserve">The term frequency </w:t>
      </w:r>
      <w:r w:rsidR="006A3D7E">
        <w:t xml:space="preserve">for </w:t>
      </w:r>
      <w:r>
        <w:t xml:space="preserve">the document is multiplied with the inverse document frequency </w:t>
      </w:r>
      <w:r w:rsidR="006A3D7E">
        <w:t xml:space="preserve">to calculate </w:t>
      </w:r>
      <w:proofErr w:type="spellStart"/>
      <w:r w:rsidR="006A3D7E">
        <w:t>tf-idf</w:t>
      </w:r>
      <w:proofErr w:type="spellEnd"/>
      <w:r w:rsidR="006A3D7E">
        <w:t xml:space="preserve"> for each document.</w:t>
      </w:r>
    </w:p>
    <w:p w:rsidR="001F7A0D" w:rsidRDefault="001F7A0D" w:rsidP="00F265CD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E74996">
        <w:rPr>
          <w:b/>
        </w:rPr>
        <w:t>Smoothed Query Likelihood Model (</w:t>
      </w:r>
      <w:r w:rsidRPr="00E74996">
        <w:rPr>
          <w:rFonts w:cstheme="minorHAnsi"/>
          <w:b/>
        </w:rPr>
        <w:t>⅄</w:t>
      </w:r>
      <w:r w:rsidRPr="00E74996">
        <w:rPr>
          <w:b/>
        </w:rPr>
        <w:t xml:space="preserve"> = 0.35)</w:t>
      </w:r>
      <w:r w:rsidR="00B44F28" w:rsidRPr="00E74996">
        <w:rPr>
          <w:b/>
        </w:rPr>
        <w:t>:</w:t>
      </w:r>
    </w:p>
    <w:p w:rsidR="000C2AC4" w:rsidRPr="00D229FD" w:rsidRDefault="00D229FD" w:rsidP="000C2AC4">
      <w:pPr>
        <w:pStyle w:val="ListParagraph"/>
        <w:spacing w:line="360" w:lineRule="auto"/>
        <w:ind w:left="1170"/>
      </w:pPr>
      <w:proofErr w:type="spellStart"/>
      <w:r>
        <w:t>Je</w:t>
      </w:r>
      <w:r w:rsidR="00674C7B">
        <w:t>linker</w:t>
      </w:r>
      <w:proofErr w:type="spellEnd"/>
      <w:r w:rsidR="00674C7B">
        <w:t xml:space="preserve"> – Mercer method is used for implementing Smoothed Query Likelihood </w:t>
      </w:r>
      <w:proofErr w:type="gramStart"/>
      <w:r w:rsidR="00674C7B">
        <w:t>model ,</w:t>
      </w:r>
      <w:proofErr w:type="gramEnd"/>
      <w:r w:rsidR="00674C7B">
        <w:t xml:space="preserve"> as per TREC evaluation </w:t>
      </w:r>
      <w:r w:rsidR="00674C7B" w:rsidRPr="00674C7B">
        <w:rPr>
          <w:rFonts w:cstheme="minorHAnsi"/>
        </w:rPr>
        <w:t>⅄</w:t>
      </w:r>
      <w:r w:rsidR="00674C7B">
        <w:rPr>
          <w:rFonts w:cstheme="minorHAnsi"/>
        </w:rPr>
        <w:t xml:space="preserve"> = 0.1 is optimal for short queries and </w:t>
      </w:r>
      <w:r w:rsidR="00674C7B" w:rsidRPr="00674C7B">
        <w:rPr>
          <w:rFonts w:cstheme="minorHAnsi"/>
        </w:rPr>
        <w:t>⅄</w:t>
      </w:r>
      <w:r w:rsidR="00674C7B">
        <w:rPr>
          <w:rFonts w:cstheme="minorHAnsi"/>
        </w:rPr>
        <w:t xml:space="preserve"> = 0.7 is </w:t>
      </w:r>
      <w:r w:rsidR="00674C7B">
        <w:rPr>
          <w:rFonts w:cstheme="minorHAnsi"/>
        </w:rPr>
        <w:lastRenderedPageBreak/>
        <w:t xml:space="preserve">optimal for longer queries. As given in the document we have implemented the model with </w:t>
      </w:r>
      <w:r w:rsidR="00674C7B" w:rsidRPr="00674C7B">
        <w:rPr>
          <w:rFonts w:cstheme="minorHAnsi"/>
        </w:rPr>
        <w:t>⅄</w:t>
      </w:r>
      <w:r w:rsidR="00674C7B">
        <w:rPr>
          <w:rFonts w:cstheme="minorHAnsi"/>
        </w:rPr>
        <w:t xml:space="preserve"> = 0.35.</w:t>
      </w:r>
    </w:p>
    <w:p w:rsidR="00A80E97" w:rsidRDefault="00A80E97" w:rsidP="00F265CD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E74996">
        <w:rPr>
          <w:b/>
        </w:rPr>
        <w:t>Pseudo Relevance Feedback (PRF)</w:t>
      </w:r>
      <w:r w:rsidR="00B44F28" w:rsidRPr="00E74996">
        <w:rPr>
          <w:b/>
        </w:rPr>
        <w:t>:</w:t>
      </w:r>
    </w:p>
    <w:p w:rsidR="001824BF" w:rsidRPr="002C37DF" w:rsidRDefault="00114B61" w:rsidP="002C37DF">
      <w:pPr>
        <w:pStyle w:val="ListParagraph"/>
        <w:spacing w:line="360" w:lineRule="auto"/>
        <w:ind w:left="1170"/>
      </w:pPr>
      <w:r w:rsidRPr="00114B61">
        <w:t xml:space="preserve">The </w:t>
      </w:r>
      <w:r w:rsidR="00D86D32">
        <w:t xml:space="preserve">Pseudo relevance feedback has been performed using </w:t>
      </w:r>
      <w:proofErr w:type="spellStart"/>
      <w:r w:rsidR="00D86D32">
        <w:t>Rocchio</w:t>
      </w:r>
      <w:proofErr w:type="spellEnd"/>
      <w:r w:rsidR="00D86D32">
        <w:t xml:space="preserve"> Algorithm, on the baseline run for BM25 model.</w:t>
      </w:r>
    </w:p>
    <w:p w:rsidR="00A80E97" w:rsidRDefault="00A80E97" w:rsidP="00F265CD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E74996">
        <w:rPr>
          <w:b/>
        </w:rPr>
        <w:t>Sto</w:t>
      </w:r>
      <w:r w:rsidR="00B44F28" w:rsidRPr="00E74996">
        <w:rPr>
          <w:b/>
        </w:rPr>
        <w:t>p</w:t>
      </w:r>
      <w:r w:rsidRPr="00E74996">
        <w:rPr>
          <w:b/>
        </w:rPr>
        <w:t>ping</w:t>
      </w:r>
      <w:r w:rsidR="00B44F28" w:rsidRPr="00E74996">
        <w:rPr>
          <w:b/>
        </w:rPr>
        <w:t>:</w:t>
      </w:r>
    </w:p>
    <w:p w:rsidR="002C37DF" w:rsidRPr="002F36F0" w:rsidRDefault="00AE4800" w:rsidP="002F36F0">
      <w:pPr>
        <w:pStyle w:val="ListParagraph"/>
        <w:spacing w:line="360" w:lineRule="auto"/>
        <w:ind w:left="1170"/>
      </w:pPr>
      <w:r w:rsidRPr="00AE4800">
        <w:t xml:space="preserve">The </w:t>
      </w:r>
      <w:r w:rsidR="002F36F0">
        <w:t>shared stop list in the text file “common_words.txt” was used to create a new corpus after removing all the stop words in the file and the new corpus was then indexed. The three baseline runs performed on Stopping technique were BM</w:t>
      </w:r>
      <w:proofErr w:type="gramStart"/>
      <w:r w:rsidR="002F36F0">
        <w:t>25 ,</w:t>
      </w:r>
      <w:proofErr w:type="gramEnd"/>
      <w:r w:rsidR="002F36F0">
        <w:t xml:space="preserve"> </w:t>
      </w:r>
      <w:proofErr w:type="spellStart"/>
      <w:r w:rsidR="002F36F0">
        <w:t>tf-idf</w:t>
      </w:r>
      <w:proofErr w:type="spellEnd"/>
      <w:r w:rsidR="002F36F0">
        <w:t xml:space="preserve"> and smoothed query likelihood.</w:t>
      </w:r>
    </w:p>
    <w:p w:rsidR="00B44F28" w:rsidRDefault="00B44F28" w:rsidP="00F265CD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E74996">
        <w:rPr>
          <w:b/>
        </w:rPr>
        <w:t>Stemming:</w:t>
      </w:r>
    </w:p>
    <w:p w:rsidR="002F36F0" w:rsidRDefault="002F36F0" w:rsidP="002F36F0">
      <w:pPr>
        <w:pStyle w:val="ListParagraph"/>
        <w:spacing w:line="360" w:lineRule="auto"/>
        <w:ind w:left="1170"/>
      </w:pPr>
      <w:r>
        <w:t>A new corpus was generated from the shared stemmed file “cacm_stem.txt” and stemmed query queries were used from the shared file “cacm_stem.query.txt”.</w:t>
      </w:r>
    </w:p>
    <w:p w:rsidR="002F36F0" w:rsidRPr="002F36F0" w:rsidRDefault="002F36F0" w:rsidP="002F36F0">
      <w:pPr>
        <w:pStyle w:val="ListParagraph"/>
        <w:spacing w:line="360" w:lineRule="auto"/>
        <w:ind w:left="1170"/>
      </w:pPr>
      <w:r>
        <w:t>Three baseline runs that used stemming were BM</w:t>
      </w:r>
      <w:proofErr w:type="gramStart"/>
      <w:r>
        <w:t>25 ,</w:t>
      </w:r>
      <w:proofErr w:type="gramEnd"/>
      <w:r>
        <w:t xml:space="preserve"> </w:t>
      </w:r>
      <w:proofErr w:type="spellStart"/>
      <w:r>
        <w:t>tf</w:t>
      </w:r>
      <w:proofErr w:type="spellEnd"/>
      <w:r>
        <w:t xml:space="preserve"> – </w:t>
      </w:r>
      <w:proofErr w:type="spellStart"/>
      <w:r>
        <w:t>idf</w:t>
      </w:r>
      <w:proofErr w:type="spellEnd"/>
      <w:r>
        <w:t xml:space="preserve"> and smoothed query likelihood.</w:t>
      </w:r>
    </w:p>
    <w:p w:rsidR="00B44F28" w:rsidRDefault="00B44F28" w:rsidP="00F265CD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E74996">
        <w:rPr>
          <w:b/>
        </w:rPr>
        <w:t>Snippet Generation:</w:t>
      </w:r>
    </w:p>
    <w:p w:rsidR="002F36F0" w:rsidRDefault="0096216A" w:rsidP="002F36F0">
      <w:pPr>
        <w:pStyle w:val="ListParagraph"/>
        <w:spacing w:line="360" w:lineRule="auto"/>
        <w:ind w:left="1170"/>
      </w:pPr>
      <w:r>
        <w:t xml:space="preserve">The algorithm used in the project for generating snippets is called </w:t>
      </w:r>
      <w:proofErr w:type="spellStart"/>
      <w:r>
        <w:t>Luhn’s</w:t>
      </w:r>
      <w:proofErr w:type="spellEnd"/>
      <w:r w:rsidR="00887A95">
        <w:t xml:space="preserve"> algorithm. This algorithm ranks each sentence in a document using a significance factor and use top sentences for the summary.</w:t>
      </w:r>
    </w:p>
    <w:p w:rsidR="0002406A" w:rsidRDefault="0002406A" w:rsidP="0002406A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02406A">
        <w:rPr>
          <w:b/>
        </w:rPr>
        <w:t>MAP</w:t>
      </w:r>
      <w:r w:rsidR="00A7767F">
        <w:rPr>
          <w:b/>
        </w:rPr>
        <w:t>:</w:t>
      </w:r>
    </w:p>
    <w:p w:rsidR="0002406A" w:rsidRDefault="0002406A" w:rsidP="0002406A">
      <w:pPr>
        <w:pStyle w:val="ListParagraph"/>
        <w:spacing w:line="360" w:lineRule="auto"/>
        <w:ind w:left="1170"/>
      </w:pPr>
      <w:r w:rsidRPr="0002406A">
        <w:t>The</w:t>
      </w:r>
      <w:r>
        <w:t xml:space="preserve"> MAP or Mean Average Precision can be calculated using the below formula.</w:t>
      </w:r>
    </w:p>
    <w:p w:rsidR="0002406A" w:rsidRDefault="0002406A" w:rsidP="0002406A">
      <w:pPr>
        <w:pStyle w:val="ListParagraph"/>
        <w:spacing w:line="360" w:lineRule="auto"/>
        <w:ind w:left="1170"/>
      </w:pPr>
      <w:r>
        <w:t>Mean Average Precision = Sum (All the Average Precision) / Total Queries</w:t>
      </w:r>
    </w:p>
    <w:p w:rsidR="0002406A" w:rsidRDefault="00A7767F" w:rsidP="0002406A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A7767F">
        <w:rPr>
          <w:b/>
        </w:rPr>
        <w:t>MRR</w:t>
      </w:r>
      <w:r>
        <w:rPr>
          <w:b/>
        </w:rPr>
        <w:t>:</w:t>
      </w:r>
    </w:p>
    <w:p w:rsidR="00A7767F" w:rsidRDefault="00A7767F" w:rsidP="00A7767F">
      <w:pPr>
        <w:pStyle w:val="ListParagraph"/>
        <w:spacing w:line="360" w:lineRule="auto"/>
        <w:ind w:left="1170"/>
      </w:pPr>
      <w:r>
        <w:t>MRR or Mean Reciprocal Rank is the average of reciprocal ranks for all the given queries.</w:t>
      </w:r>
    </w:p>
    <w:p w:rsidR="00A7767F" w:rsidRDefault="00A7767F" w:rsidP="00A7767F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A7767F">
        <w:rPr>
          <w:b/>
        </w:rPr>
        <w:t>P@K, K = 5 and 20</w:t>
      </w:r>
      <w:r>
        <w:rPr>
          <w:b/>
        </w:rPr>
        <w:t>:</w:t>
      </w:r>
    </w:p>
    <w:p w:rsidR="00A7767F" w:rsidRDefault="00A7767F" w:rsidP="00A7767F">
      <w:pPr>
        <w:pStyle w:val="ListParagraph"/>
        <w:spacing w:line="360" w:lineRule="auto"/>
        <w:ind w:left="1170"/>
      </w:pPr>
      <w:r w:rsidRPr="00A7767F">
        <w:t>It is</w:t>
      </w:r>
      <w:r>
        <w:t xml:space="preserve"> the number of total relevant documents received per K</w:t>
      </w:r>
      <w:r w:rsidR="002A74AE">
        <w:t xml:space="preserve"> top</w:t>
      </w:r>
      <w:r>
        <w:t xml:space="preserve"> retrieved documents. In the project it has been calculated for K = 5 and K = 20.</w:t>
      </w:r>
    </w:p>
    <w:p w:rsidR="00A7767F" w:rsidRDefault="00A7767F" w:rsidP="00A7767F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A7767F">
        <w:rPr>
          <w:b/>
        </w:rPr>
        <w:t>Precision and Recall:</w:t>
      </w:r>
    </w:p>
    <w:p w:rsidR="00A7767F" w:rsidRDefault="00A7767F" w:rsidP="00A7767F">
      <w:pPr>
        <w:pStyle w:val="ListParagraph"/>
        <w:spacing w:line="360" w:lineRule="auto"/>
        <w:ind w:left="1170"/>
      </w:pPr>
      <w:r w:rsidRPr="00A7767F">
        <w:t xml:space="preserve">Precision </w:t>
      </w:r>
      <w:r w:rsidR="002A74AE">
        <w:t>is the number of relevant documents received per total retrieved documents.</w:t>
      </w:r>
    </w:p>
    <w:p w:rsidR="002A74AE" w:rsidRDefault="002A74AE" w:rsidP="00A7767F">
      <w:pPr>
        <w:pStyle w:val="ListParagraph"/>
        <w:spacing w:line="360" w:lineRule="auto"/>
        <w:ind w:left="1170"/>
      </w:pPr>
      <w:r>
        <w:lastRenderedPageBreak/>
        <w:t xml:space="preserve">Recall is the number of relevant documents received till a </w:t>
      </w:r>
      <w:proofErr w:type="gramStart"/>
      <w:r>
        <w:t>particular iteration</w:t>
      </w:r>
      <w:proofErr w:type="gramEnd"/>
      <w:r>
        <w:t xml:space="preserve"> per total number of relevant documents.</w:t>
      </w:r>
    </w:p>
    <w:p w:rsidR="002A74AE" w:rsidRDefault="002A74AE" w:rsidP="00A7767F">
      <w:pPr>
        <w:pStyle w:val="ListParagraph"/>
        <w:spacing w:line="360" w:lineRule="auto"/>
        <w:ind w:left="1170"/>
      </w:pPr>
    </w:p>
    <w:p w:rsidR="002A74AE" w:rsidRDefault="002A74AE" w:rsidP="00A7767F">
      <w:pPr>
        <w:pStyle w:val="ListParagraph"/>
        <w:spacing w:line="360" w:lineRule="auto"/>
        <w:ind w:left="1170"/>
      </w:pPr>
    </w:p>
    <w:p w:rsidR="00D40A4F" w:rsidRDefault="00D40A4F" w:rsidP="00A7767F">
      <w:pPr>
        <w:pStyle w:val="ListParagraph"/>
        <w:spacing w:line="360" w:lineRule="auto"/>
        <w:ind w:left="1170"/>
      </w:pPr>
    </w:p>
    <w:p w:rsidR="00D40A4F" w:rsidRDefault="00D40A4F" w:rsidP="00A7767F">
      <w:pPr>
        <w:pStyle w:val="ListParagraph"/>
        <w:spacing w:line="360" w:lineRule="auto"/>
        <w:ind w:left="1170"/>
      </w:pPr>
    </w:p>
    <w:p w:rsidR="00D40A4F" w:rsidRPr="00A7767F" w:rsidRDefault="00D40A4F" w:rsidP="00A7767F">
      <w:pPr>
        <w:pStyle w:val="ListParagraph"/>
        <w:spacing w:line="360" w:lineRule="auto"/>
        <w:ind w:left="1170"/>
      </w:pPr>
    </w:p>
    <w:p w:rsidR="0002406A" w:rsidRDefault="002A74AE" w:rsidP="002A74AE">
      <w:pPr>
        <w:pStyle w:val="ListParagraph"/>
        <w:spacing w:line="360" w:lineRule="auto"/>
        <w:ind w:left="1170"/>
        <w:jc w:val="center"/>
        <w:rPr>
          <w:b/>
        </w:rPr>
      </w:pPr>
      <w:r>
        <w:rPr>
          <w:rFonts w:asciiTheme="majorHAnsi" w:eastAsiaTheme="majorEastAsia" w:hAnsiTheme="majorHAnsi" w:cstheme="majorBidi"/>
          <w:sz w:val="48"/>
          <w:szCs w:val="48"/>
        </w:rPr>
        <w:t>Resources</w:t>
      </w:r>
    </w:p>
    <w:p w:rsidR="001F6042" w:rsidRPr="000D1365" w:rsidRDefault="000D1365" w:rsidP="000D1365">
      <w:pPr>
        <w:pStyle w:val="ListParagraph"/>
        <w:numPr>
          <w:ilvl w:val="0"/>
          <w:numId w:val="21"/>
        </w:numPr>
        <w:spacing w:line="360" w:lineRule="auto"/>
        <w:rPr>
          <w:b/>
        </w:rPr>
      </w:pPr>
      <w:r>
        <w:rPr>
          <w:b/>
        </w:rPr>
        <w:t xml:space="preserve">Beautiful Soup: </w:t>
      </w:r>
    </w:p>
    <w:p w:rsidR="000D1365" w:rsidRDefault="000D1365" w:rsidP="000D1365">
      <w:pPr>
        <w:pStyle w:val="ListParagraph"/>
        <w:spacing w:line="360" w:lineRule="auto"/>
        <w:ind w:left="1590"/>
      </w:pPr>
      <w:r w:rsidRPr="000D1365">
        <w:t xml:space="preserve">BS4 </w:t>
      </w:r>
      <w:r w:rsidR="00583198">
        <w:t>has been used to parse</w:t>
      </w:r>
      <w:r w:rsidR="00754309">
        <w:t xml:space="preserve"> and process</w:t>
      </w:r>
      <w:r w:rsidR="00583198">
        <w:t xml:space="preserve"> the documents given in the zip folder “cacm.tar.gz” and queries given in the file “cacm.query.txt”</w:t>
      </w:r>
    </w:p>
    <w:p w:rsidR="00BB7108" w:rsidRDefault="00BB7108" w:rsidP="000D1365">
      <w:pPr>
        <w:pStyle w:val="ListParagraph"/>
        <w:spacing w:line="360" w:lineRule="auto"/>
        <w:ind w:left="1590"/>
      </w:pPr>
    </w:p>
    <w:p w:rsidR="0044727F" w:rsidRPr="0044727F" w:rsidRDefault="00583198" w:rsidP="0044727F">
      <w:pPr>
        <w:pStyle w:val="ListParagraph"/>
        <w:numPr>
          <w:ilvl w:val="0"/>
          <w:numId w:val="21"/>
        </w:numPr>
        <w:spacing w:line="360" w:lineRule="auto"/>
        <w:rPr>
          <w:b/>
        </w:rPr>
      </w:pPr>
      <w:r w:rsidRPr="00583198">
        <w:rPr>
          <w:b/>
        </w:rPr>
        <w:t>Lucene:</w:t>
      </w:r>
      <w:r>
        <w:rPr>
          <w:b/>
        </w:rPr>
        <w:t xml:space="preserve"> </w:t>
      </w:r>
      <w:r w:rsidR="00754309" w:rsidRPr="00754309">
        <w:t>The</w:t>
      </w:r>
      <w:r w:rsidR="00754309">
        <w:t xml:space="preserve"> following Lucene libraries were </w:t>
      </w:r>
      <w:r w:rsidR="00577C06">
        <w:t>used:</w:t>
      </w:r>
    </w:p>
    <w:p w:rsidR="0044727F" w:rsidRPr="0044727F" w:rsidRDefault="0044727F" w:rsidP="0044727F">
      <w:pPr>
        <w:pStyle w:val="ListParagraph"/>
        <w:spacing w:line="360" w:lineRule="auto"/>
        <w:ind w:left="1590"/>
        <w:rPr>
          <w:b/>
        </w:rPr>
      </w:pPr>
      <w:r w:rsidRPr="0044727F">
        <w:rPr>
          <w:rFonts w:ascii="Cambria" w:hAnsi="Cambria" w:cs="Cambria"/>
          <w:kern w:val="0"/>
        </w:rPr>
        <w:t>a.</w:t>
      </w:r>
      <w:r w:rsidR="00BB7108" w:rsidRPr="0044727F">
        <w:rPr>
          <w:rFonts w:ascii="Cambria" w:hAnsi="Cambria" w:cs="Cambria"/>
          <w:kern w:val="0"/>
        </w:rPr>
        <w:t xml:space="preserve"> lucene-core-VERSION.jar</w:t>
      </w:r>
    </w:p>
    <w:p w:rsidR="0044727F" w:rsidRDefault="0044727F" w:rsidP="0044727F">
      <w:pPr>
        <w:pStyle w:val="ListParagraph"/>
        <w:spacing w:line="360" w:lineRule="auto"/>
        <w:ind w:left="1590"/>
        <w:rPr>
          <w:rFonts w:ascii="Cambria" w:hAnsi="Cambria" w:cs="Cambria"/>
          <w:kern w:val="0"/>
        </w:rPr>
      </w:pPr>
      <w:r>
        <w:rPr>
          <w:rFonts w:ascii="Cambria" w:hAnsi="Cambria" w:cs="Cambria"/>
          <w:kern w:val="0"/>
        </w:rPr>
        <w:t>b.</w:t>
      </w:r>
      <w:r w:rsidR="00BB7108">
        <w:rPr>
          <w:rFonts w:ascii="Cambria" w:hAnsi="Cambria" w:cs="Cambria"/>
          <w:kern w:val="0"/>
        </w:rPr>
        <w:t xml:space="preserve"> lucene-queryparser-VERSION.jar</w:t>
      </w:r>
    </w:p>
    <w:p w:rsidR="00BB7108" w:rsidRDefault="0044727F" w:rsidP="0044727F">
      <w:pPr>
        <w:pStyle w:val="ListParagraph"/>
        <w:spacing w:line="360" w:lineRule="auto"/>
        <w:ind w:left="1590"/>
        <w:rPr>
          <w:rFonts w:ascii="Cambria" w:hAnsi="Cambria" w:cs="Cambria"/>
          <w:kern w:val="0"/>
        </w:rPr>
      </w:pPr>
      <w:r>
        <w:rPr>
          <w:rFonts w:ascii="Cambria" w:hAnsi="Cambria" w:cs="Cambria"/>
          <w:kern w:val="0"/>
        </w:rPr>
        <w:t>c.</w:t>
      </w:r>
      <w:r w:rsidR="00BB7108" w:rsidRPr="00BB7108">
        <w:rPr>
          <w:rFonts w:ascii="Cambria" w:hAnsi="Cambria" w:cs="Cambria"/>
          <w:kern w:val="0"/>
        </w:rPr>
        <w:t xml:space="preserve"> lucene-analyzers-common-VERSION.jar.</w:t>
      </w:r>
    </w:p>
    <w:p w:rsidR="0044727F" w:rsidRPr="0044727F" w:rsidRDefault="0044727F" w:rsidP="0044727F">
      <w:pPr>
        <w:spacing w:line="360" w:lineRule="auto"/>
        <w:rPr>
          <w:b/>
        </w:rPr>
      </w:pPr>
    </w:p>
    <w:p w:rsidR="002A74AE" w:rsidRDefault="002A74AE" w:rsidP="000774EF">
      <w:pPr>
        <w:spacing w:line="360" w:lineRule="auto"/>
        <w:ind w:firstLine="0"/>
      </w:pPr>
    </w:p>
    <w:p w:rsidR="002A74AE" w:rsidRDefault="002A74AE" w:rsidP="002B6BFE">
      <w:pPr>
        <w:pStyle w:val="ListParagraph"/>
        <w:spacing w:line="360" w:lineRule="auto"/>
      </w:pPr>
    </w:p>
    <w:p w:rsidR="002A74AE" w:rsidRDefault="002A74AE" w:rsidP="002A74AE">
      <w:pPr>
        <w:pStyle w:val="ListParagraph"/>
        <w:spacing w:line="360" w:lineRule="auto"/>
        <w:jc w:val="center"/>
        <w:rPr>
          <w:rFonts w:asciiTheme="majorHAnsi" w:eastAsiaTheme="majorEastAsia" w:hAnsiTheme="majorHAnsi" w:cstheme="majorBidi"/>
          <w:sz w:val="48"/>
          <w:szCs w:val="48"/>
        </w:rPr>
      </w:pPr>
      <w:r>
        <w:rPr>
          <w:rFonts w:asciiTheme="majorHAnsi" w:eastAsiaTheme="majorEastAsia" w:hAnsiTheme="majorHAnsi" w:cstheme="majorBidi"/>
          <w:sz w:val="48"/>
          <w:szCs w:val="48"/>
        </w:rPr>
        <w:t xml:space="preserve">Implementation </w:t>
      </w:r>
    </w:p>
    <w:p w:rsidR="002A74AE" w:rsidRDefault="00DF403B" w:rsidP="00DF403B">
      <w:pPr>
        <w:pStyle w:val="ListParagraph"/>
        <w:numPr>
          <w:ilvl w:val="0"/>
          <w:numId w:val="24"/>
        </w:numPr>
        <w:spacing w:line="360" w:lineRule="auto"/>
        <w:rPr>
          <w:b/>
          <w:u w:val="single"/>
        </w:rPr>
      </w:pPr>
      <w:r w:rsidRPr="00DF403B">
        <w:rPr>
          <w:b/>
          <w:u w:val="single"/>
        </w:rPr>
        <w:t xml:space="preserve">BM25 </w:t>
      </w:r>
      <w:r>
        <w:rPr>
          <w:b/>
          <w:u w:val="single"/>
        </w:rPr>
        <w:t>Model:</w:t>
      </w:r>
    </w:p>
    <w:p w:rsidR="00DF403B" w:rsidRPr="00D03157" w:rsidRDefault="00D03157" w:rsidP="00DF403B">
      <w:pPr>
        <w:pStyle w:val="ListParagraph"/>
        <w:spacing w:line="360" w:lineRule="auto"/>
      </w:pPr>
      <w:r>
        <w:t xml:space="preserve">In the project the following formula was implemented to calculate the </w:t>
      </w:r>
      <w:r w:rsidR="006379AA">
        <w:t>scores of the documents, which were then sorted in decreasing order to calculate the ranking of the documents.</w:t>
      </w:r>
    </w:p>
    <w:p w:rsidR="00DF403B" w:rsidRPr="00DF403B" w:rsidRDefault="00D03157" w:rsidP="00DF403B">
      <w:pPr>
        <w:pStyle w:val="ListParagraph"/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>
            <wp:extent cx="4274820" cy="567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57" w:rsidRDefault="006379AA" w:rsidP="002B6BFE">
      <w:pPr>
        <w:pStyle w:val="ListParagraph"/>
        <w:spacing w:line="360" w:lineRule="auto"/>
      </w:pPr>
      <w:r>
        <w:t>Q = Query Term Set (summation is done for each term inside the query)</w:t>
      </w:r>
    </w:p>
    <w:p w:rsidR="001B1A1A" w:rsidRDefault="001B1A1A" w:rsidP="002B6BFE">
      <w:pPr>
        <w:pStyle w:val="ListParagraph"/>
        <w:spacing w:line="360" w:lineRule="auto"/>
      </w:pPr>
      <w:proofErr w:type="spellStart"/>
      <w:proofErr w:type="gramStart"/>
      <w:r>
        <w:t>r</w:t>
      </w:r>
      <w:r>
        <w:rPr>
          <w:vertAlign w:val="subscript"/>
        </w:rPr>
        <w:t>i</w:t>
      </w:r>
      <w:proofErr w:type="spellEnd"/>
      <w:r w:rsidR="00F50D63">
        <w:t xml:space="preserve"> </w:t>
      </w:r>
      <w:r>
        <w:t xml:space="preserve"> =</w:t>
      </w:r>
      <w:proofErr w:type="gramEnd"/>
      <w:r>
        <w:t xml:space="preserve"> The number of relevant documents containing term </w:t>
      </w:r>
      <w:proofErr w:type="spellStart"/>
      <w:r>
        <w:t>i</w:t>
      </w:r>
      <w:proofErr w:type="spellEnd"/>
      <w:r>
        <w:t>.</w:t>
      </w:r>
    </w:p>
    <w:p w:rsidR="00F50D63" w:rsidRDefault="001B1A1A" w:rsidP="002B6BFE">
      <w:pPr>
        <w:pStyle w:val="ListParagraph"/>
        <w:spacing w:line="360" w:lineRule="auto"/>
      </w:pPr>
      <w:proofErr w:type="spellStart"/>
      <w:proofErr w:type="gramStart"/>
      <w:r>
        <w:t>n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 w:rsidRPr="001B1A1A">
        <w:t xml:space="preserve"> =</w:t>
      </w:r>
      <w:proofErr w:type="gramEnd"/>
      <w:r>
        <w:rPr>
          <w:vertAlign w:val="subscript"/>
        </w:rPr>
        <w:t xml:space="preserve"> </w:t>
      </w:r>
      <w:r>
        <w:t xml:space="preserve">The number of documents containing term </w:t>
      </w:r>
      <w:proofErr w:type="spellStart"/>
      <w:r>
        <w:t>i</w:t>
      </w:r>
      <w:proofErr w:type="spellEnd"/>
    </w:p>
    <w:p w:rsidR="001B1A1A" w:rsidRDefault="001B1A1A" w:rsidP="002B6BFE">
      <w:pPr>
        <w:pStyle w:val="ListParagraph"/>
        <w:spacing w:line="360" w:lineRule="auto"/>
      </w:pPr>
      <w:r>
        <w:lastRenderedPageBreak/>
        <w:t>N = The total number of documents in the collection</w:t>
      </w:r>
    </w:p>
    <w:p w:rsidR="001B1A1A" w:rsidRDefault="001B1A1A" w:rsidP="002B6BFE">
      <w:pPr>
        <w:pStyle w:val="ListParagraph"/>
        <w:spacing w:line="360" w:lineRule="auto"/>
      </w:pPr>
      <w:r>
        <w:t>R = The number of relevant documents for this query.</w:t>
      </w:r>
    </w:p>
    <w:p w:rsidR="001B1A1A" w:rsidRDefault="001B1A1A" w:rsidP="002B6BFE">
      <w:pPr>
        <w:pStyle w:val="ListParagraph"/>
        <w:spacing w:line="360" w:lineRule="auto"/>
      </w:pPr>
      <w:r>
        <w:t>f</w:t>
      </w:r>
      <w:r>
        <w:rPr>
          <w:vertAlign w:val="subscript"/>
        </w:rPr>
        <w:t xml:space="preserve">i </w:t>
      </w:r>
      <w:proofErr w:type="gramStart"/>
      <w:r>
        <w:t>=  The</w:t>
      </w:r>
      <w:proofErr w:type="gramEnd"/>
      <w:r>
        <w:t xml:space="preserve"> frequency of the term </w:t>
      </w:r>
      <w:proofErr w:type="spellStart"/>
      <w:r>
        <w:t>i</w:t>
      </w:r>
      <w:proofErr w:type="spellEnd"/>
      <w:r>
        <w:t xml:space="preserve"> in </w:t>
      </w:r>
      <w:r w:rsidR="0026247F">
        <w:t xml:space="preserve">documents </w:t>
      </w:r>
    </w:p>
    <w:p w:rsidR="0026247F" w:rsidRDefault="0026247F" w:rsidP="002B6BFE">
      <w:pPr>
        <w:pStyle w:val="ListParagraph"/>
        <w:spacing w:line="360" w:lineRule="auto"/>
      </w:pPr>
      <w:proofErr w:type="spellStart"/>
      <w:r>
        <w:t>qf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= The frequency of term </w:t>
      </w:r>
      <w:proofErr w:type="spellStart"/>
      <w:r>
        <w:t>i</w:t>
      </w:r>
      <w:proofErr w:type="spellEnd"/>
      <w:r>
        <w:t xml:space="preserve"> in the query</w:t>
      </w:r>
    </w:p>
    <w:p w:rsidR="0026247F" w:rsidRDefault="0026247F" w:rsidP="002B6BFE">
      <w:pPr>
        <w:pStyle w:val="ListParagraph"/>
        <w:spacing w:line="360" w:lineRule="auto"/>
      </w:pPr>
      <w:r>
        <w:t>k</w:t>
      </w:r>
      <w:proofErr w:type="gramStart"/>
      <w:r>
        <w:rPr>
          <w:vertAlign w:val="subscript"/>
        </w:rPr>
        <w:t xml:space="preserve">1 </w:t>
      </w:r>
      <w:r>
        <w:t>,</w:t>
      </w:r>
      <w:proofErr w:type="gramEnd"/>
      <w:r>
        <w:t xml:space="preserve"> k</w:t>
      </w:r>
      <w:r>
        <w:rPr>
          <w:vertAlign w:val="subscript"/>
        </w:rPr>
        <w:t xml:space="preserve">2 </w:t>
      </w:r>
      <w:r>
        <w:t>and K are the parameters whose values are determined empirically.</w:t>
      </w:r>
    </w:p>
    <w:p w:rsidR="00AC42AF" w:rsidRDefault="00AC42AF" w:rsidP="002B6BFE">
      <w:pPr>
        <w:pStyle w:val="ListParagraph"/>
        <w:spacing w:line="360" w:lineRule="auto"/>
      </w:pPr>
    </w:p>
    <w:p w:rsidR="00AC42AF" w:rsidRDefault="00AC42AF" w:rsidP="002B6BFE">
      <w:pPr>
        <w:pStyle w:val="ListParagraph"/>
        <w:spacing w:line="360" w:lineRule="auto"/>
      </w:pPr>
    </w:p>
    <w:p w:rsidR="00875708" w:rsidRDefault="00875708" w:rsidP="00875708">
      <w:pPr>
        <w:pStyle w:val="ListParagraph"/>
        <w:numPr>
          <w:ilvl w:val="0"/>
          <w:numId w:val="24"/>
        </w:numPr>
        <w:spacing w:line="360" w:lineRule="auto"/>
        <w:rPr>
          <w:b/>
          <w:u w:val="single"/>
        </w:rPr>
      </w:pPr>
      <w:proofErr w:type="spellStart"/>
      <w:r w:rsidRPr="00875708">
        <w:rPr>
          <w:b/>
          <w:u w:val="single"/>
        </w:rPr>
        <w:t>Tf</w:t>
      </w:r>
      <w:proofErr w:type="spellEnd"/>
      <w:r w:rsidRPr="00875708">
        <w:rPr>
          <w:b/>
          <w:u w:val="single"/>
        </w:rPr>
        <w:t xml:space="preserve"> – </w:t>
      </w:r>
      <w:proofErr w:type="spellStart"/>
      <w:r w:rsidRPr="00875708">
        <w:rPr>
          <w:b/>
          <w:u w:val="single"/>
        </w:rPr>
        <w:t>idf</w:t>
      </w:r>
      <w:proofErr w:type="spellEnd"/>
      <w:r w:rsidRPr="00875708">
        <w:rPr>
          <w:b/>
          <w:u w:val="single"/>
        </w:rPr>
        <w:t xml:space="preserve"> Model:</w:t>
      </w:r>
    </w:p>
    <w:p w:rsidR="00DF1A3D" w:rsidRDefault="00116882" w:rsidP="00116882">
      <w:pPr>
        <w:pStyle w:val="ListParagraph"/>
        <w:spacing w:line="360" w:lineRule="auto"/>
      </w:pPr>
      <w:r w:rsidRPr="00116882">
        <w:t>In th</w:t>
      </w:r>
      <w:r>
        <w:t xml:space="preserve">e </w:t>
      </w:r>
      <w:proofErr w:type="spellStart"/>
      <w:r>
        <w:t>tf</w:t>
      </w:r>
      <w:proofErr w:type="spellEnd"/>
      <w:r>
        <w:t xml:space="preserve"> – </w:t>
      </w:r>
      <w:proofErr w:type="spellStart"/>
      <w:r>
        <w:t>idf</w:t>
      </w:r>
      <w:proofErr w:type="spellEnd"/>
      <w:r>
        <w:t xml:space="preserve"> </w:t>
      </w:r>
      <w:proofErr w:type="gramStart"/>
      <w:r>
        <w:t xml:space="preserve">model </w:t>
      </w:r>
      <w:r w:rsidR="00AC3629">
        <w:t>,</w:t>
      </w:r>
      <w:proofErr w:type="gramEnd"/>
      <w:r w:rsidR="00AC3629">
        <w:t xml:space="preserve"> </w:t>
      </w:r>
    </w:p>
    <w:p w:rsidR="00116882" w:rsidRDefault="00AC3629" w:rsidP="00116882">
      <w:pPr>
        <w:pStyle w:val="ListParagraph"/>
        <w:spacing w:line="360" w:lineRule="auto"/>
      </w:pPr>
      <w:r>
        <w:t xml:space="preserve">the </w:t>
      </w:r>
      <w:proofErr w:type="spellStart"/>
      <w:r>
        <w:t>tf</w:t>
      </w:r>
      <w:proofErr w:type="spellEnd"/>
      <w:r>
        <w:t xml:space="preserve"> or the “Term Frequency” can be calculated </w:t>
      </w:r>
      <w:proofErr w:type="gramStart"/>
      <w:r>
        <w:t>as :</w:t>
      </w:r>
      <w:proofErr w:type="gramEnd"/>
    </w:p>
    <w:p w:rsidR="00AC3629" w:rsidRDefault="00AC3629" w:rsidP="00DF1A3D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1082040" cy="62103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629" w:rsidRDefault="00AC3629" w:rsidP="00116882">
      <w:pPr>
        <w:pStyle w:val="ListParagraph"/>
        <w:spacing w:line="360" w:lineRule="auto"/>
      </w:pPr>
      <w:proofErr w:type="spellStart"/>
      <w:r>
        <w:t>tf</w:t>
      </w:r>
      <w:r>
        <w:rPr>
          <w:vertAlign w:val="subscript"/>
        </w:rPr>
        <w:t>ik</w:t>
      </w:r>
      <w:proofErr w:type="spellEnd"/>
      <w:r>
        <w:rPr>
          <w:vertAlign w:val="subscript"/>
        </w:rPr>
        <w:t xml:space="preserve"> </w:t>
      </w:r>
      <w:r>
        <w:t>= Term frequency weight of the term k in the document D</w:t>
      </w:r>
      <w:r>
        <w:rPr>
          <w:vertAlign w:val="subscript"/>
        </w:rPr>
        <w:t>i</w:t>
      </w:r>
      <w:r>
        <w:t>.</w:t>
      </w:r>
    </w:p>
    <w:p w:rsidR="00AC3629" w:rsidRPr="00AC3629" w:rsidRDefault="00AC3629" w:rsidP="00116882">
      <w:pPr>
        <w:pStyle w:val="ListParagraph"/>
        <w:spacing w:line="360" w:lineRule="auto"/>
      </w:pPr>
      <w:proofErr w:type="spellStart"/>
      <w:r>
        <w:t>f</w:t>
      </w:r>
      <w:r>
        <w:rPr>
          <w:vertAlign w:val="subscript"/>
        </w:rPr>
        <w:t>ik</w:t>
      </w:r>
      <w:proofErr w:type="spellEnd"/>
      <w:r>
        <w:t xml:space="preserve"> </w:t>
      </w:r>
      <w:proofErr w:type="gramStart"/>
      <w:r>
        <w:t>=  The</w:t>
      </w:r>
      <w:proofErr w:type="gramEnd"/>
      <w:r>
        <w:t xml:space="preserve"> number of occurrences of term k in the document. </w:t>
      </w:r>
    </w:p>
    <w:p w:rsidR="00875708" w:rsidRDefault="00DF1A3D" w:rsidP="00875708">
      <w:pPr>
        <w:spacing w:line="360" w:lineRule="auto"/>
      </w:pPr>
      <w:r>
        <w:t xml:space="preserve">the </w:t>
      </w:r>
      <w:proofErr w:type="spellStart"/>
      <w:r>
        <w:t>idf</w:t>
      </w:r>
      <w:proofErr w:type="spellEnd"/>
      <w:r>
        <w:t xml:space="preserve"> or the “Inverse document frequency” ca</w:t>
      </w:r>
      <w:r w:rsidR="005445D7">
        <w:t>n</w:t>
      </w:r>
      <w:r>
        <w:t xml:space="preserve"> be calculated </w:t>
      </w:r>
      <w:proofErr w:type="gramStart"/>
      <w:r>
        <w:t>as :</w:t>
      </w:r>
      <w:proofErr w:type="gramEnd"/>
    </w:p>
    <w:p w:rsidR="005445D7" w:rsidRDefault="005445D7" w:rsidP="00875708">
      <w:pPr>
        <w:spacing w:line="360" w:lineRule="auto"/>
      </w:pPr>
      <w:r>
        <w:rPr>
          <w:noProof/>
        </w:rPr>
        <w:drawing>
          <wp:inline distT="0" distB="0" distL="0" distR="0">
            <wp:extent cx="1036320" cy="415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D7" w:rsidRDefault="005445D7" w:rsidP="00875708">
      <w:pPr>
        <w:spacing w:line="360" w:lineRule="auto"/>
      </w:pPr>
      <w:r>
        <w:t xml:space="preserve">Here </w:t>
      </w:r>
    </w:p>
    <w:p w:rsidR="005445D7" w:rsidRDefault="005445D7" w:rsidP="00875708">
      <w:pPr>
        <w:spacing w:line="360" w:lineRule="auto"/>
      </w:pPr>
      <w:proofErr w:type="spellStart"/>
      <w:r>
        <w:t>idf</w:t>
      </w:r>
      <w:r>
        <w:rPr>
          <w:vertAlign w:val="subscript"/>
        </w:rPr>
        <w:t>k</w:t>
      </w:r>
      <w:proofErr w:type="spellEnd"/>
      <w:r>
        <w:t xml:space="preserve"> = The inverse document frequency weight for term k</w:t>
      </w:r>
    </w:p>
    <w:p w:rsidR="005445D7" w:rsidRDefault="005445D7" w:rsidP="00875708">
      <w:pPr>
        <w:spacing w:line="360" w:lineRule="auto"/>
      </w:pPr>
      <w:r>
        <w:t xml:space="preserve">N    </w:t>
      </w:r>
      <w:proofErr w:type="gramStart"/>
      <w:r>
        <w:t>=  The</w:t>
      </w:r>
      <w:proofErr w:type="gramEnd"/>
      <w:r>
        <w:t xml:space="preserve"> number of documents in the collection</w:t>
      </w:r>
    </w:p>
    <w:p w:rsidR="005445D7" w:rsidRDefault="005445D7" w:rsidP="00875708">
      <w:pPr>
        <w:spacing w:line="360" w:lineRule="auto"/>
      </w:pPr>
      <w:proofErr w:type="spellStart"/>
      <w:r>
        <w:t>n</w:t>
      </w:r>
      <w:r>
        <w:rPr>
          <w:vertAlign w:val="subscript"/>
        </w:rPr>
        <w:t>k</w:t>
      </w:r>
      <w:proofErr w:type="spellEnd"/>
      <w:r>
        <w:t xml:space="preserve">   =   The number of document in which the k occurs.</w:t>
      </w:r>
    </w:p>
    <w:p w:rsidR="005445D7" w:rsidRDefault="005445D7" w:rsidP="00875708">
      <w:pPr>
        <w:spacing w:line="360" w:lineRule="auto"/>
      </w:pPr>
    </w:p>
    <w:p w:rsidR="005445D7" w:rsidRDefault="005445D7" w:rsidP="00875708">
      <w:pPr>
        <w:spacing w:line="360" w:lineRule="auto"/>
      </w:pPr>
      <w:r>
        <w:t xml:space="preserve">In </w:t>
      </w:r>
      <w:proofErr w:type="spellStart"/>
      <w:r>
        <w:t>tf-</w:t>
      </w:r>
      <w:proofErr w:type="gramStart"/>
      <w:r>
        <w:t>idf</w:t>
      </w:r>
      <w:proofErr w:type="spellEnd"/>
      <w:r>
        <w:t xml:space="preserve">  these</w:t>
      </w:r>
      <w:proofErr w:type="gramEnd"/>
      <w:r>
        <w:t xml:space="preserve"> weights are multiplied.</w:t>
      </w:r>
    </w:p>
    <w:p w:rsidR="005445D7" w:rsidRDefault="005445D7" w:rsidP="00875708">
      <w:pPr>
        <w:spacing w:line="360" w:lineRule="auto"/>
      </w:pPr>
    </w:p>
    <w:p w:rsidR="005445D7" w:rsidRPr="009A0F79" w:rsidRDefault="005445D7" w:rsidP="005445D7">
      <w:pPr>
        <w:pStyle w:val="ListParagraph"/>
        <w:numPr>
          <w:ilvl w:val="0"/>
          <w:numId w:val="24"/>
        </w:numPr>
        <w:spacing w:line="360" w:lineRule="auto"/>
      </w:pPr>
      <w:r>
        <w:t xml:space="preserve"> </w:t>
      </w:r>
      <w:r w:rsidR="00591556" w:rsidRPr="00E74996">
        <w:rPr>
          <w:b/>
        </w:rPr>
        <w:t>Smoothed Query Likelihood Model (</w:t>
      </w:r>
      <w:r w:rsidR="00591556" w:rsidRPr="00E74996">
        <w:rPr>
          <w:rFonts w:cstheme="minorHAnsi"/>
          <w:b/>
        </w:rPr>
        <w:t>⅄</w:t>
      </w:r>
      <w:r w:rsidR="00591556" w:rsidRPr="00E74996">
        <w:rPr>
          <w:b/>
        </w:rPr>
        <w:t xml:space="preserve"> = 0.35):</w:t>
      </w:r>
    </w:p>
    <w:p w:rsidR="009A0F79" w:rsidRDefault="009A0F79" w:rsidP="009A0F79">
      <w:pPr>
        <w:pStyle w:val="ListParagraph"/>
        <w:spacing w:line="360" w:lineRule="auto"/>
      </w:pPr>
      <w:r>
        <w:t xml:space="preserve">The Smoothed Query Likelihood Model is implemented using the </w:t>
      </w:r>
      <w:r w:rsidR="00522826">
        <w:t xml:space="preserve">Jelinek – Mercer Method given </w:t>
      </w:r>
      <w:proofErr w:type="gramStart"/>
      <w:r w:rsidR="00522826">
        <w:t>below :</w:t>
      </w:r>
      <w:proofErr w:type="gramEnd"/>
    </w:p>
    <w:p w:rsidR="00522826" w:rsidRDefault="00522826" w:rsidP="009A0F79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1836420" cy="407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26" w:rsidRDefault="00522826" w:rsidP="009A0F79">
      <w:pPr>
        <w:pStyle w:val="ListParagraph"/>
        <w:spacing w:line="360" w:lineRule="auto"/>
      </w:pPr>
      <w:proofErr w:type="gramStart"/>
      <w:r>
        <w:t>Here ,</w:t>
      </w:r>
      <w:proofErr w:type="gramEnd"/>
    </w:p>
    <w:p w:rsidR="00522826" w:rsidRDefault="00522826" w:rsidP="009A0F79">
      <w:pPr>
        <w:pStyle w:val="ListParagraph"/>
        <w:spacing w:line="360" w:lineRule="auto"/>
      </w:pPr>
      <w:proofErr w:type="spellStart"/>
      <w:proofErr w:type="gramStart"/>
      <w:r>
        <w:t>f</w:t>
      </w:r>
      <w:r>
        <w:rPr>
          <w:vertAlign w:val="subscript"/>
        </w:rPr>
        <w:t>qi,D</w:t>
      </w:r>
      <w:proofErr w:type="spellEnd"/>
      <w:proofErr w:type="gramEnd"/>
      <w:r>
        <w:t xml:space="preserve"> = The number of times word q</w:t>
      </w:r>
      <w:r>
        <w:rPr>
          <w:vertAlign w:val="subscript"/>
        </w:rPr>
        <w:t>i</w:t>
      </w:r>
      <w:r>
        <w:t xml:space="preserve"> occurs in the document D.</w:t>
      </w:r>
    </w:p>
    <w:p w:rsidR="00522826" w:rsidRDefault="00522826" w:rsidP="009A0F79">
      <w:pPr>
        <w:pStyle w:val="ListParagraph"/>
        <w:spacing w:line="360" w:lineRule="auto"/>
      </w:pPr>
      <w:r>
        <w:lastRenderedPageBreak/>
        <w:t>|D</w:t>
      </w:r>
      <w:proofErr w:type="gramStart"/>
      <w:r>
        <w:t>|  =</w:t>
      </w:r>
      <w:proofErr w:type="gramEnd"/>
      <w:r>
        <w:t xml:space="preserve"> The number of words in D.</w:t>
      </w:r>
    </w:p>
    <w:p w:rsidR="00522826" w:rsidRDefault="00522826" w:rsidP="009A0F79">
      <w:pPr>
        <w:pStyle w:val="ListParagraph"/>
        <w:spacing w:line="360" w:lineRule="auto"/>
      </w:pPr>
      <w:proofErr w:type="spellStart"/>
      <w:r>
        <w:t>c</w:t>
      </w:r>
      <w:r>
        <w:rPr>
          <w:vertAlign w:val="subscript"/>
        </w:rPr>
        <w:t>qi</w:t>
      </w:r>
      <w:proofErr w:type="spellEnd"/>
      <w:r>
        <w:rPr>
          <w:vertAlign w:val="superscript"/>
        </w:rPr>
        <w:t xml:space="preserve">    </w:t>
      </w:r>
      <w:r>
        <w:t>= The number of times a query word occurs in the collection of documents</w:t>
      </w:r>
    </w:p>
    <w:p w:rsidR="00D46A11" w:rsidRDefault="004052E9" w:rsidP="009A0F79">
      <w:pPr>
        <w:pStyle w:val="ListParagraph"/>
        <w:spacing w:line="360" w:lineRule="auto"/>
      </w:pPr>
      <w:r>
        <w:t>|C</w:t>
      </w:r>
      <w:proofErr w:type="gramStart"/>
      <w:r>
        <w:t>|  =</w:t>
      </w:r>
      <w:proofErr w:type="gramEnd"/>
      <w:r>
        <w:t xml:space="preserve"> The total number of words occurrences in the collection.</w:t>
      </w:r>
    </w:p>
    <w:p w:rsidR="00D46A11" w:rsidRDefault="00D46A11" w:rsidP="009A0F79">
      <w:pPr>
        <w:pStyle w:val="ListParagraph"/>
        <w:spacing w:line="360" w:lineRule="auto"/>
      </w:pPr>
    </w:p>
    <w:p w:rsidR="00D46A11" w:rsidRDefault="00D46A11" w:rsidP="009A0F79">
      <w:pPr>
        <w:pStyle w:val="ListParagraph"/>
        <w:spacing w:line="360" w:lineRule="auto"/>
      </w:pPr>
      <w:r>
        <w:t xml:space="preserve">Substituting this in the query likelihood model gives – </w:t>
      </w:r>
    </w:p>
    <w:p w:rsidR="00D46A11" w:rsidRDefault="00D46A11" w:rsidP="009A0F79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215265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11" w:rsidRDefault="00D46A11" w:rsidP="009A0F79">
      <w:pPr>
        <w:pStyle w:val="ListParagraph"/>
        <w:spacing w:line="360" w:lineRule="auto"/>
      </w:pPr>
      <w:r>
        <w:t xml:space="preserve">Taking log to preserve </w:t>
      </w:r>
      <w:proofErr w:type="gramStart"/>
      <w:r>
        <w:t>accuracy ,</w:t>
      </w:r>
      <w:proofErr w:type="gramEnd"/>
      <w:r>
        <w:t xml:space="preserve"> we get – </w:t>
      </w:r>
    </w:p>
    <w:p w:rsidR="0038259D" w:rsidRDefault="00D46A11" w:rsidP="00701598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2552700" cy="403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59D" w:rsidRDefault="0038259D" w:rsidP="009A0F79">
      <w:pPr>
        <w:pStyle w:val="ListParagraph"/>
        <w:spacing w:line="360" w:lineRule="auto"/>
      </w:pPr>
    </w:p>
    <w:p w:rsidR="0038259D" w:rsidRDefault="0038259D" w:rsidP="009A0F79">
      <w:pPr>
        <w:pStyle w:val="ListParagraph"/>
        <w:spacing w:line="360" w:lineRule="auto"/>
      </w:pPr>
    </w:p>
    <w:p w:rsidR="00D46A11" w:rsidRDefault="008A4556" w:rsidP="008A4556">
      <w:pPr>
        <w:pStyle w:val="ListParagraph"/>
        <w:numPr>
          <w:ilvl w:val="0"/>
          <w:numId w:val="24"/>
        </w:numPr>
        <w:spacing w:line="360" w:lineRule="auto"/>
        <w:rPr>
          <w:b/>
        </w:rPr>
      </w:pPr>
      <w:r>
        <w:rPr>
          <w:b/>
        </w:rPr>
        <w:t>Pseudo Relevance Feedback (PRF):</w:t>
      </w:r>
    </w:p>
    <w:p w:rsidR="00491D7C" w:rsidRDefault="00491D7C" w:rsidP="00665554">
      <w:pPr>
        <w:pStyle w:val="ListParagraph"/>
        <w:spacing w:line="360" w:lineRule="auto"/>
      </w:pPr>
      <w:r w:rsidRPr="00491D7C">
        <w:t xml:space="preserve">Pseudo </w:t>
      </w:r>
      <w:r>
        <w:t xml:space="preserve">Relevance feedback was implemented using </w:t>
      </w:r>
      <w:proofErr w:type="spellStart"/>
      <w:r>
        <w:t>Rocchio</w:t>
      </w:r>
      <w:proofErr w:type="spellEnd"/>
      <w:r>
        <w:t xml:space="preserve"> Algorithm given below.</w:t>
      </w:r>
    </w:p>
    <w:p w:rsidR="00300B2F" w:rsidRDefault="00300B2F" w:rsidP="008A4556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3181350" cy="449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B2F" w:rsidRDefault="0038259D" w:rsidP="008A4556">
      <w:pPr>
        <w:pStyle w:val="ListParagraph"/>
        <w:spacing w:line="360" w:lineRule="auto"/>
      </w:pPr>
      <w:proofErr w:type="gramStart"/>
      <w:r>
        <w:t>Here ,</w:t>
      </w:r>
      <w:proofErr w:type="gramEnd"/>
    </w:p>
    <w:p w:rsidR="00E51C07" w:rsidRDefault="006928E7" w:rsidP="008A4556">
      <w:pPr>
        <w:pStyle w:val="ListParagraph"/>
        <w:spacing w:line="360" w:lineRule="auto"/>
      </w:pPr>
      <w:proofErr w:type="spellStart"/>
      <w:r>
        <w:t>q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="006940D6">
        <w:t>The initial weight of query term j</w:t>
      </w:r>
    </w:p>
    <w:p w:rsidR="006940D6" w:rsidRDefault="006940D6" w:rsidP="008A4556">
      <w:pPr>
        <w:pStyle w:val="ListParagraph"/>
        <w:spacing w:line="360" w:lineRule="auto"/>
      </w:pPr>
      <w:proofErr w:type="spellStart"/>
      <w:r>
        <w:t>Rel</w:t>
      </w:r>
      <w:proofErr w:type="spellEnd"/>
      <w:r>
        <w:t xml:space="preserve"> = The set of identified relevant documents,</w:t>
      </w:r>
    </w:p>
    <w:p w:rsidR="006940D6" w:rsidRDefault="006940D6" w:rsidP="008A4556">
      <w:pPr>
        <w:pStyle w:val="ListParagraph"/>
        <w:spacing w:line="360" w:lineRule="auto"/>
      </w:pPr>
      <w:proofErr w:type="spellStart"/>
      <w:r>
        <w:t>Nonrel</w:t>
      </w:r>
      <w:proofErr w:type="spellEnd"/>
      <w:r>
        <w:t xml:space="preserve"> = The set </w:t>
      </w:r>
      <w:r w:rsidR="004C098D">
        <w:t xml:space="preserve">of </w:t>
      </w:r>
      <w:proofErr w:type="spellStart"/>
      <w:proofErr w:type="gramStart"/>
      <w:r w:rsidR="004C098D">
        <w:t>non relevant</w:t>
      </w:r>
      <w:proofErr w:type="spellEnd"/>
      <w:proofErr w:type="gramEnd"/>
      <w:r w:rsidR="004C098D">
        <w:t xml:space="preserve"> documents</w:t>
      </w:r>
    </w:p>
    <w:p w:rsidR="004C098D" w:rsidRDefault="004C098D" w:rsidP="008A4556">
      <w:pPr>
        <w:pStyle w:val="ListParagraph"/>
        <w:spacing w:line="360" w:lineRule="auto"/>
      </w:pPr>
      <w:proofErr w:type="spellStart"/>
      <w:r>
        <w:t>d</w:t>
      </w:r>
      <w:r>
        <w:rPr>
          <w:vertAlign w:val="subscript"/>
        </w:rPr>
        <w:t>ij</w:t>
      </w:r>
      <w:proofErr w:type="spellEnd"/>
      <w:r>
        <w:t xml:space="preserve"> </w:t>
      </w:r>
      <w:proofErr w:type="gramStart"/>
      <w:r>
        <w:t xml:space="preserve">= </w:t>
      </w:r>
      <w:r w:rsidR="00CD1F45">
        <w:t xml:space="preserve"> The</w:t>
      </w:r>
      <w:proofErr w:type="gramEnd"/>
      <w:r w:rsidR="00CD1F45">
        <w:t xml:space="preserve"> weight of the </w:t>
      </w:r>
      <w:proofErr w:type="spellStart"/>
      <w:r w:rsidR="00CD1F45">
        <w:t>jth</w:t>
      </w:r>
      <w:proofErr w:type="spellEnd"/>
      <w:r w:rsidR="00CD1F45">
        <w:t xml:space="preserve"> term in document </w:t>
      </w:r>
      <w:proofErr w:type="spellStart"/>
      <w:r w:rsidR="00CD1F45">
        <w:t>i</w:t>
      </w:r>
      <w:proofErr w:type="spellEnd"/>
    </w:p>
    <w:p w:rsidR="004700B3" w:rsidRDefault="00CD1F45" w:rsidP="00C94B4B">
      <w:pPr>
        <w:pStyle w:val="ListParagraph"/>
        <w:spacing w:line="360" w:lineRule="auto"/>
      </w:pPr>
      <w:r>
        <w:rPr>
          <w:rFonts w:cstheme="minorHAnsi"/>
        </w:rPr>
        <w:t>α</w:t>
      </w:r>
      <w:r>
        <w:t xml:space="preserve"> </w:t>
      </w:r>
      <w:r w:rsidR="00CE3635">
        <w:t xml:space="preserve">, </w:t>
      </w:r>
      <w:r w:rsidR="00CE3635">
        <w:rPr>
          <w:rFonts w:cstheme="minorHAnsi"/>
        </w:rPr>
        <w:t>β</w:t>
      </w:r>
      <w:r w:rsidR="00CE3635">
        <w:t xml:space="preserve"> , </w:t>
      </w:r>
      <w:r w:rsidR="00CE3635">
        <w:rPr>
          <w:rFonts w:cstheme="minorHAnsi"/>
        </w:rPr>
        <w:t>⅄</w:t>
      </w:r>
      <w:r w:rsidR="00CE3635">
        <w:t xml:space="preserve"> are the </w:t>
      </w:r>
      <w:proofErr w:type="spellStart"/>
      <w:r w:rsidR="00CE3635">
        <w:t>paremeters</w:t>
      </w:r>
      <w:proofErr w:type="spellEnd"/>
      <w:r w:rsidR="00CE3635">
        <w:t>.</w:t>
      </w:r>
      <w:bookmarkStart w:id="0" w:name="_GoBack"/>
      <w:bookmarkEnd w:id="0"/>
    </w:p>
    <w:p w:rsidR="00CE3635" w:rsidRDefault="000F050D" w:rsidP="00CE3635">
      <w:pPr>
        <w:pStyle w:val="ListParagraph"/>
        <w:numPr>
          <w:ilvl w:val="0"/>
          <w:numId w:val="24"/>
        </w:numPr>
        <w:spacing w:line="360" w:lineRule="auto"/>
        <w:rPr>
          <w:b/>
        </w:rPr>
      </w:pPr>
      <w:r w:rsidRPr="000F050D">
        <w:rPr>
          <w:b/>
        </w:rPr>
        <w:t xml:space="preserve">Snippet Generation </w:t>
      </w:r>
      <w:r w:rsidR="00D80F6D">
        <w:rPr>
          <w:b/>
        </w:rPr>
        <w:t>Technique</w:t>
      </w:r>
      <w:r w:rsidRPr="000F050D">
        <w:rPr>
          <w:b/>
        </w:rPr>
        <w:t>:</w:t>
      </w:r>
    </w:p>
    <w:p w:rsidR="00D80F6D" w:rsidRDefault="00D80F6D" w:rsidP="00D80F6D">
      <w:pPr>
        <w:pStyle w:val="ListParagraph"/>
        <w:spacing w:line="360" w:lineRule="auto"/>
      </w:pPr>
      <w:r w:rsidRPr="00D80F6D">
        <w:t xml:space="preserve">The </w:t>
      </w:r>
      <w:r>
        <w:t xml:space="preserve">Snippet generation technique is implemented using the </w:t>
      </w:r>
      <w:proofErr w:type="spellStart"/>
      <w:r>
        <w:t>Luhn’s</w:t>
      </w:r>
      <w:proofErr w:type="spellEnd"/>
      <w:r>
        <w:t xml:space="preserve"> Algorithm given below.</w:t>
      </w:r>
    </w:p>
    <w:p w:rsidR="00D80F6D" w:rsidRDefault="00425EED" w:rsidP="00D80F6D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2617470" cy="537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ED" w:rsidRDefault="00425EED" w:rsidP="00D80F6D">
      <w:pPr>
        <w:pStyle w:val="ListParagraph"/>
        <w:spacing w:line="360" w:lineRule="auto"/>
      </w:pPr>
      <w:proofErr w:type="gramStart"/>
      <w:r>
        <w:t>Here ,</w:t>
      </w:r>
      <w:proofErr w:type="gramEnd"/>
    </w:p>
    <w:p w:rsidR="00425EED" w:rsidRDefault="00425EED" w:rsidP="00D80F6D">
      <w:pPr>
        <w:pStyle w:val="ListParagraph"/>
        <w:spacing w:line="360" w:lineRule="auto"/>
      </w:pPr>
      <w:proofErr w:type="spellStart"/>
      <w:proofErr w:type="gramStart"/>
      <w:r>
        <w:t>f</w:t>
      </w:r>
      <w:r>
        <w:rPr>
          <w:vertAlign w:val="subscript"/>
        </w:rPr>
        <w:t>d,w</w:t>
      </w:r>
      <w:proofErr w:type="spellEnd"/>
      <w:proofErr w:type="gramEnd"/>
      <w:r w:rsidR="0010357B">
        <w:rPr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t>= The frequency of word w in document d.</w:t>
      </w:r>
    </w:p>
    <w:p w:rsidR="00425EED" w:rsidRDefault="0010357B" w:rsidP="00D80F6D">
      <w:pPr>
        <w:pStyle w:val="ListParagraph"/>
        <w:spacing w:line="360" w:lineRule="auto"/>
      </w:pPr>
      <w:proofErr w:type="spellStart"/>
      <w:r>
        <w:t>s</w:t>
      </w:r>
      <w:r>
        <w:rPr>
          <w:vertAlign w:val="subscript"/>
        </w:rPr>
        <w:t>d</w:t>
      </w:r>
      <w:proofErr w:type="spellEnd"/>
      <w:r>
        <w:rPr>
          <w:vertAlign w:val="subscript"/>
        </w:rPr>
        <w:t xml:space="preserve">     </w:t>
      </w:r>
      <w:r>
        <w:t>= Number of sentences in document d.</w:t>
      </w:r>
    </w:p>
    <w:p w:rsidR="0010357B" w:rsidRDefault="0010357B" w:rsidP="00D80F6D">
      <w:pPr>
        <w:pStyle w:val="ListParagraph"/>
        <w:spacing w:line="360" w:lineRule="auto"/>
      </w:pPr>
      <w:r>
        <w:t xml:space="preserve">w   </w:t>
      </w:r>
      <w:proofErr w:type="gramStart"/>
      <w:r>
        <w:t xml:space="preserve">=  </w:t>
      </w:r>
      <w:r w:rsidR="008F43E9">
        <w:t>S</w:t>
      </w:r>
      <w:r>
        <w:t>ignificant</w:t>
      </w:r>
      <w:proofErr w:type="gramEnd"/>
      <w:r>
        <w:t xml:space="preserve"> word.</w:t>
      </w:r>
    </w:p>
    <w:p w:rsidR="00540623" w:rsidRDefault="00540623" w:rsidP="00D80F6D">
      <w:pPr>
        <w:pStyle w:val="ListParagraph"/>
        <w:spacing w:line="360" w:lineRule="auto"/>
      </w:pPr>
    </w:p>
    <w:p w:rsidR="009D1C34" w:rsidRDefault="009D1C34" w:rsidP="00D80F6D">
      <w:pPr>
        <w:pStyle w:val="ListParagraph"/>
        <w:spacing w:line="360" w:lineRule="auto"/>
      </w:pPr>
    </w:p>
    <w:p w:rsidR="009D1C34" w:rsidRDefault="009D1C34" w:rsidP="00D80F6D">
      <w:pPr>
        <w:pStyle w:val="ListParagraph"/>
        <w:spacing w:line="360" w:lineRule="auto"/>
      </w:pPr>
    </w:p>
    <w:p w:rsidR="009D1C34" w:rsidRDefault="009D1C34" w:rsidP="00D80F6D">
      <w:pPr>
        <w:pStyle w:val="ListParagraph"/>
        <w:spacing w:line="360" w:lineRule="auto"/>
      </w:pPr>
    </w:p>
    <w:p w:rsidR="009D1C34" w:rsidRDefault="009D1C34" w:rsidP="00D80F6D">
      <w:pPr>
        <w:pStyle w:val="ListParagraph"/>
        <w:spacing w:line="360" w:lineRule="auto"/>
      </w:pPr>
    </w:p>
    <w:p w:rsidR="00540623" w:rsidRDefault="00540623" w:rsidP="00D80F6D">
      <w:pPr>
        <w:pStyle w:val="ListParagraph"/>
        <w:spacing w:line="360" w:lineRule="auto"/>
        <w:rPr>
          <w:rFonts w:asciiTheme="majorHAnsi" w:eastAsiaTheme="majorEastAsia" w:hAnsiTheme="majorHAnsi" w:cstheme="majorBidi"/>
          <w:sz w:val="48"/>
          <w:szCs w:val="48"/>
        </w:rPr>
      </w:pPr>
      <w:r>
        <w:rPr>
          <w:rFonts w:asciiTheme="majorHAnsi" w:eastAsiaTheme="majorEastAsia" w:hAnsiTheme="majorHAnsi" w:cstheme="majorBidi"/>
          <w:sz w:val="48"/>
          <w:szCs w:val="48"/>
        </w:rPr>
        <w:t>Discussion – Query by Query Analysis</w:t>
      </w:r>
    </w:p>
    <w:p w:rsidR="00540623" w:rsidRDefault="00540623" w:rsidP="00F16A0E">
      <w:pPr>
        <w:spacing w:line="360" w:lineRule="auto"/>
        <w:ind w:firstLine="0"/>
      </w:pPr>
    </w:p>
    <w:p w:rsidR="00F54EDD" w:rsidRDefault="00F54EDD" w:rsidP="00F16A0E">
      <w:pPr>
        <w:spacing w:line="360" w:lineRule="auto"/>
        <w:ind w:firstLine="0"/>
      </w:pPr>
    </w:p>
    <w:p w:rsidR="00F54EDD" w:rsidRDefault="00F54EDD" w:rsidP="00F16A0E">
      <w:pPr>
        <w:spacing w:line="360" w:lineRule="auto"/>
        <w:ind w:firstLine="0"/>
      </w:pPr>
    </w:p>
    <w:p w:rsidR="00F54EDD" w:rsidRDefault="00F54EDD" w:rsidP="00F16A0E">
      <w:pPr>
        <w:spacing w:line="360" w:lineRule="auto"/>
        <w:ind w:firstLine="0"/>
      </w:pPr>
    </w:p>
    <w:p w:rsidR="00F54EDD" w:rsidRDefault="00F54EDD" w:rsidP="00F16A0E">
      <w:pPr>
        <w:spacing w:line="360" w:lineRule="auto"/>
        <w:ind w:firstLine="0"/>
      </w:pPr>
    </w:p>
    <w:p w:rsidR="00F54EDD" w:rsidRDefault="00F54EDD" w:rsidP="00F16A0E">
      <w:pPr>
        <w:spacing w:line="360" w:lineRule="auto"/>
        <w:ind w:firstLine="0"/>
      </w:pPr>
    </w:p>
    <w:p w:rsidR="00F54EDD" w:rsidRDefault="00F54EDD" w:rsidP="00F16A0E">
      <w:pPr>
        <w:spacing w:line="360" w:lineRule="auto"/>
        <w:ind w:firstLine="0"/>
      </w:pPr>
    </w:p>
    <w:p w:rsidR="00F54EDD" w:rsidRDefault="00F54EDD" w:rsidP="00F16A0E">
      <w:pPr>
        <w:spacing w:line="360" w:lineRule="auto"/>
        <w:ind w:firstLine="0"/>
      </w:pPr>
    </w:p>
    <w:p w:rsidR="00610670" w:rsidRDefault="00610670" w:rsidP="00610670">
      <w:pPr>
        <w:spacing w:line="360" w:lineRule="auto"/>
        <w:ind w:firstLine="0"/>
        <w:jc w:val="center"/>
        <w:rPr>
          <w:rFonts w:asciiTheme="majorHAnsi" w:eastAsiaTheme="majorEastAsia" w:hAnsiTheme="majorHAnsi" w:cstheme="majorBidi"/>
          <w:sz w:val="48"/>
          <w:szCs w:val="48"/>
        </w:rPr>
      </w:pPr>
      <w:r w:rsidRPr="00610670">
        <w:rPr>
          <w:rFonts w:asciiTheme="majorHAnsi" w:eastAsiaTheme="majorEastAsia" w:hAnsiTheme="majorHAnsi" w:cstheme="majorBidi"/>
          <w:sz w:val="48"/>
          <w:szCs w:val="48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6"/>
        <w:gridCol w:w="5854"/>
      </w:tblGrid>
      <w:tr w:rsidR="006F011F" w:rsidTr="00F54EDD">
        <w:tc>
          <w:tcPr>
            <w:tcW w:w="4680" w:type="dxa"/>
          </w:tcPr>
          <w:p w:rsidR="006F011F" w:rsidRDefault="00A9438B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>
              <w:t xml:space="preserve">Task 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r w:rsidR="00161681" w:rsidRPr="00161681">
              <w:t>Base</w:t>
            </w:r>
            <w:r w:rsidR="00161681">
              <w:t>line_run_BM25_result</w:t>
            </w:r>
          </w:p>
        </w:tc>
        <w:tc>
          <w:tcPr>
            <w:tcW w:w="4680" w:type="dxa"/>
          </w:tcPr>
          <w:p w:rsidR="006F011F" w:rsidRDefault="00161681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161681">
              <w:t>IR_Project</w:t>
            </w:r>
            <w:proofErr w:type="spellEnd"/>
            <w:r w:rsidRPr="00161681">
              <w:t>\Task 1\BM25</w:t>
            </w:r>
            <w:r>
              <w:t>\</w:t>
            </w:r>
            <w:r w:rsidRPr="00161681">
              <w:t>BM_25_RESULTS</w:t>
            </w:r>
            <w:r>
              <w:t>.xls</w:t>
            </w:r>
          </w:p>
        </w:tc>
      </w:tr>
      <w:tr w:rsidR="006F011F" w:rsidTr="00F54EDD">
        <w:tc>
          <w:tcPr>
            <w:tcW w:w="4680" w:type="dxa"/>
          </w:tcPr>
          <w:p w:rsidR="006F011F" w:rsidRDefault="00A9438B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>
              <w:t xml:space="preserve">Task 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proofErr w:type="spellStart"/>
            <w:r w:rsidR="00161681" w:rsidRPr="00161681">
              <w:t>Base</w:t>
            </w:r>
            <w:r w:rsidR="00161681">
              <w:t>line_run_</w:t>
            </w:r>
            <w:r w:rsidR="00161681">
              <w:t>Lucene</w:t>
            </w:r>
            <w:r w:rsidR="00161681">
              <w:t>_result</w:t>
            </w:r>
            <w:proofErr w:type="spellEnd"/>
          </w:p>
        </w:tc>
        <w:tc>
          <w:tcPr>
            <w:tcW w:w="4680" w:type="dxa"/>
          </w:tcPr>
          <w:p w:rsidR="006F011F" w:rsidRDefault="00161681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161681">
              <w:t>IR_Project</w:t>
            </w:r>
            <w:proofErr w:type="spellEnd"/>
            <w:r w:rsidRPr="00161681">
              <w:t>\Task 1\</w:t>
            </w:r>
            <w:r>
              <w:t xml:space="preserve">Lucene\ </w:t>
            </w:r>
            <w:r w:rsidRPr="00161681">
              <w:t>Lucene_Scores_RESULTS</w:t>
            </w:r>
            <w:r>
              <w:t>.xls</w:t>
            </w:r>
          </w:p>
        </w:tc>
      </w:tr>
      <w:tr w:rsidR="006F011F" w:rsidTr="00F54EDD">
        <w:tc>
          <w:tcPr>
            <w:tcW w:w="4680" w:type="dxa"/>
          </w:tcPr>
          <w:p w:rsidR="006F011F" w:rsidRDefault="00A9438B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>
              <w:t xml:space="preserve">Task 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proofErr w:type="spellStart"/>
            <w:r w:rsidR="00161681" w:rsidRPr="00161681">
              <w:t>Base</w:t>
            </w:r>
            <w:r w:rsidR="00161681">
              <w:t>line_run_</w:t>
            </w:r>
            <w:r w:rsidR="00161681" w:rsidRPr="00161681">
              <w:t>Smoothed</w:t>
            </w:r>
            <w:r w:rsidR="00161681">
              <w:t>_</w:t>
            </w:r>
            <w:r w:rsidR="00161681" w:rsidRPr="00161681">
              <w:t>Query</w:t>
            </w:r>
            <w:proofErr w:type="spellEnd"/>
            <w:r w:rsidR="00161681">
              <w:t>_</w:t>
            </w:r>
            <w:r w:rsidR="00161681">
              <w:br/>
            </w:r>
            <w:r w:rsidR="00161681" w:rsidRPr="00161681">
              <w:t xml:space="preserve">Likelihood </w:t>
            </w:r>
            <w:r w:rsidR="00161681">
              <w:t>_result</w:t>
            </w:r>
          </w:p>
        </w:tc>
        <w:tc>
          <w:tcPr>
            <w:tcW w:w="4680" w:type="dxa"/>
          </w:tcPr>
          <w:p w:rsidR="006F011F" w:rsidRDefault="00161681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161681">
              <w:t>IR_Project</w:t>
            </w:r>
            <w:proofErr w:type="spellEnd"/>
            <w:r w:rsidRPr="00161681">
              <w:t>\Task 1\</w:t>
            </w:r>
            <w:r>
              <w:t xml:space="preserve"> </w:t>
            </w:r>
            <w:r w:rsidRPr="00161681">
              <w:t>Smoothed Query Likelihood Model</w:t>
            </w:r>
            <w:r>
              <w:t xml:space="preserve">\ </w:t>
            </w:r>
            <w:r w:rsidRPr="00161681">
              <w:t>Jelinker_Scores_RESULTS</w:t>
            </w:r>
            <w:r>
              <w:t>.xls</w:t>
            </w:r>
          </w:p>
        </w:tc>
      </w:tr>
      <w:tr w:rsidR="006F011F" w:rsidTr="00F54EDD">
        <w:tc>
          <w:tcPr>
            <w:tcW w:w="4680" w:type="dxa"/>
          </w:tcPr>
          <w:p w:rsidR="006F011F" w:rsidRDefault="00A9438B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>
              <w:t xml:space="preserve">Task 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proofErr w:type="spellStart"/>
            <w:r w:rsidR="009276EA" w:rsidRPr="00161681">
              <w:t>Base</w:t>
            </w:r>
            <w:r w:rsidR="009276EA">
              <w:t>line_run</w:t>
            </w:r>
            <w:proofErr w:type="spellEnd"/>
            <w:r w:rsidR="009276EA">
              <w:t>_</w:t>
            </w:r>
            <w:r w:rsidR="009276EA">
              <w:t xml:space="preserve"> </w:t>
            </w:r>
            <w:proofErr w:type="spellStart"/>
            <w:r w:rsidR="009276EA" w:rsidRPr="009276EA">
              <w:t>tf-idf</w:t>
            </w:r>
            <w:proofErr w:type="spellEnd"/>
            <w:r w:rsidR="009276EA" w:rsidRPr="009276EA">
              <w:t xml:space="preserve"> </w:t>
            </w:r>
            <w:r w:rsidR="009276EA">
              <w:t>_result</w:t>
            </w:r>
          </w:p>
        </w:tc>
        <w:tc>
          <w:tcPr>
            <w:tcW w:w="4680" w:type="dxa"/>
          </w:tcPr>
          <w:p w:rsidR="006F011F" w:rsidRDefault="00040B8A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161681">
              <w:t>IR_Project</w:t>
            </w:r>
            <w:proofErr w:type="spellEnd"/>
            <w:r w:rsidRPr="00161681">
              <w:t>\Task 1\</w:t>
            </w:r>
            <w:r w:rsidR="003138DA">
              <w:t xml:space="preserve"> </w:t>
            </w:r>
            <w:proofErr w:type="spellStart"/>
            <w:r w:rsidR="003138DA" w:rsidRPr="003138DA">
              <w:t>tf-idf</w:t>
            </w:r>
            <w:proofErr w:type="spellEnd"/>
            <w:r w:rsidR="003138DA">
              <w:t xml:space="preserve">\ </w:t>
            </w:r>
            <w:r w:rsidR="003138DA" w:rsidRPr="003138DA">
              <w:t>TF-IDF_Scores_RESULTS</w:t>
            </w:r>
            <w:r w:rsidR="003138DA">
              <w:t>.xls</w:t>
            </w:r>
          </w:p>
        </w:tc>
      </w:tr>
      <w:tr w:rsidR="006F011F" w:rsidTr="00F54EDD">
        <w:tc>
          <w:tcPr>
            <w:tcW w:w="4680" w:type="dxa"/>
          </w:tcPr>
          <w:p w:rsidR="006F011F" w:rsidRDefault="00A9438B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>
              <w:t xml:space="preserve">Task </w:t>
            </w:r>
            <w:proofErr w:type="gramStart"/>
            <w:r>
              <w:t>2</w:t>
            </w:r>
            <w:r>
              <w:t xml:space="preserve"> :</w:t>
            </w:r>
            <w:proofErr w:type="gramEnd"/>
            <w:r w:rsidR="002348B4">
              <w:t xml:space="preserve"> </w:t>
            </w:r>
            <w:proofErr w:type="spellStart"/>
            <w:r w:rsidR="00213D06">
              <w:t>Psedo_relevance_Feedback_result</w:t>
            </w:r>
            <w:proofErr w:type="spellEnd"/>
          </w:p>
        </w:tc>
        <w:tc>
          <w:tcPr>
            <w:tcW w:w="4680" w:type="dxa"/>
          </w:tcPr>
          <w:p w:rsidR="006F011F" w:rsidRDefault="00396D1E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8B1A41">
              <w:t>IR_Project</w:t>
            </w:r>
            <w:proofErr w:type="spellEnd"/>
            <w:r w:rsidRPr="008B1A41">
              <w:t>\Task 2\BM25</w:t>
            </w:r>
            <w:r w:rsidR="008B1A41">
              <w:t>\</w:t>
            </w:r>
            <w:r w:rsidR="00213D06">
              <w:t xml:space="preserve"> </w:t>
            </w:r>
            <w:r w:rsidR="00213D06" w:rsidRPr="00213D06">
              <w:t>BM_25_PSEUDO_RESULTS</w:t>
            </w:r>
            <w:r w:rsidR="00213D06">
              <w:t>.xls</w:t>
            </w:r>
          </w:p>
        </w:tc>
      </w:tr>
      <w:tr w:rsidR="006F011F" w:rsidTr="00F54EDD">
        <w:tc>
          <w:tcPr>
            <w:tcW w:w="4680" w:type="dxa"/>
          </w:tcPr>
          <w:p w:rsidR="006F011F" w:rsidRDefault="00213D06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 w:rsidRPr="00213D06">
              <w:lastRenderedPageBreak/>
              <w:t>Task</w:t>
            </w:r>
            <w:r>
              <w:t xml:space="preserve"> </w:t>
            </w:r>
            <w:proofErr w:type="gramStart"/>
            <w:r w:rsidRPr="00213D06">
              <w:t>3</w:t>
            </w:r>
            <w:r>
              <w:t xml:space="preserve"> :</w:t>
            </w:r>
            <w:proofErr w:type="gramEnd"/>
            <w:r>
              <w:t xml:space="preserve"> </w:t>
            </w:r>
            <w:r w:rsidR="00730FAC">
              <w:t>Stemming_BM25</w:t>
            </w:r>
          </w:p>
        </w:tc>
        <w:tc>
          <w:tcPr>
            <w:tcW w:w="4680" w:type="dxa"/>
          </w:tcPr>
          <w:p w:rsidR="006F011F" w:rsidRDefault="00730FAC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730FAC">
              <w:t>IR_Project</w:t>
            </w:r>
            <w:proofErr w:type="spellEnd"/>
            <w:r w:rsidRPr="00730FAC">
              <w:t>\Task 3\</w:t>
            </w:r>
            <w:proofErr w:type="spellStart"/>
            <w:r w:rsidRPr="00730FAC">
              <w:t>Three_baseline_runs_for_Stemming</w:t>
            </w:r>
            <w:proofErr w:type="spellEnd"/>
            <w:r w:rsidRPr="00730FAC">
              <w:t>\BM25</w:t>
            </w:r>
            <w:r>
              <w:t xml:space="preserve">\ </w:t>
            </w:r>
            <w:r w:rsidRPr="00730FAC">
              <w:t>BM_25_STEMMING_RESULTS</w:t>
            </w:r>
            <w:r>
              <w:t>.xls</w:t>
            </w:r>
          </w:p>
        </w:tc>
      </w:tr>
      <w:tr w:rsidR="006F011F" w:rsidTr="00F54EDD">
        <w:tc>
          <w:tcPr>
            <w:tcW w:w="4680" w:type="dxa"/>
          </w:tcPr>
          <w:p w:rsidR="006F011F" w:rsidRDefault="00730FAC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 w:rsidRPr="00213D06">
              <w:t>Task</w:t>
            </w:r>
            <w:r>
              <w:t xml:space="preserve"> </w:t>
            </w:r>
            <w:proofErr w:type="gramStart"/>
            <w:r w:rsidRPr="00213D06">
              <w:t>3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Stemming_</w:t>
            </w:r>
            <w:r w:rsidRPr="00730FAC">
              <w:t>Smoothed</w:t>
            </w:r>
            <w:r>
              <w:t>_</w:t>
            </w:r>
            <w:r w:rsidRPr="00730FAC">
              <w:t>Query</w:t>
            </w:r>
            <w:r>
              <w:t>_</w:t>
            </w:r>
            <w:r w:rsidRPr="00730FAC">
              <w:t>Likelihood</w:t>
            </w:r>
            <w:r>
              <w:t>_</w:t>
            </w:r>
            <w:r w:rsidRPr="00730FAC">
              <w:t>Model</w:t>
            </w:r>
            <w:proofErr w:type="spellEnd"/>
          </w:p>
        </w:tc>
        <w:tc>
          <w:tcPr>
            <w:tcW w:w="4680" w:type="dxa"/>
          </w:tcPr>
          <w:p w:rsidR="006F011F" w:rsidRDefault="00730FAC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730FAC">
              <w:t>IR_Project</w:t>
            </w:r>
            <w:proofErr w:type="spellEnd"/>
            <w:r w:rsidRPr="00730FAC">
              <w:t>\Task 3\</w:t>
            </w:r>
            <w:proofErr w:type="spellStart"/>
            <w:r w:rsidRPr="00730FAC">
              <w:t>Three_baseline_runs_for_Stemming</w:t>
            </w:r>
            <w:proofErr w:type="spellEnd"/>
            <w:r w:rsidRPr="00730FAC">
              <w:t>\Smoothed Query Likelihood Model</w:t>
            </w:r>
            <w:r>
              <w:t>\</w:t>
            </w:r>
            <w:r w:rsidR="00E42103">
              <w:t xml:space="preserve"> </w:t>
            </w:r>
            <w:r w:rsidR="00E42103" w:rsidRPr="00E42103">
              <w:t>Jelinker_Scores_STEMMED_RESULTS</w:t>
            </w:r>
            <w:r w:rsidR="00E42103">
              <w:t>.xls</w:t>
            </w:r>
          </w:p>
        </w:tc>
      </w:tr>
      <w:tr w:rsidR="006F011F" w:rsidTr="00F54EDD">
        <w:tc>
          <w:tcPr>
            <w:tcW w:w="4680" w:type="dxa"/>
          </w:tcPr>
          <w:p w:rsidR="006F011F" w:rsidRDefault="00730FAC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 w:rsidRPr="00213D06">
              <w:t>Task</w:t>
            </w:r>
            <w:r>
              <w:t xml:space="preserve"> </w:t>
            </w:r>
            <w:proofErr w:type="gramStart"/>
            <w:r w:rsidRPr="00213D06">
              <w:t>3</w:t>
            </w:r>
            <w:r>
              <w:t xml:space="preserve"> :</w:t>
            </w:r>
            <w:proofErr w:type="gramEnd"/>
            <w:r>
              <w:t xml:space="preserve"> Stemming</w:t>
            </w:r>
            <w:r w:rsidRPr="00730FAC">
              <w:t xml:space="preserve"> </w:t>
            </w:r>
            <w:r>
              <w:t>_</w:t>
            </w:r>
            <w:proofErr w:type="spellStart"/>
            <w:r w:rsidRPr="00730FAC">
              <w:t>tf-idf</w:t>
            </w:r>
            <w:proofErr w:type="spellEnd"/>
          </w:p>
        </w:tc>
        <w:tc>
          <w:tcPr>
            <w:tcW w:w="4680" w:type="dxa"/>
          </w:tcPr>
          <w:p w:rsidR="006F011F" w:rsidRDefault="00A01513" w:rsidP="00610670">
            <w:pPr>
              <w:spacing w:line="360" w:lineRule="auto"/>
              <w:ind w:firstLine="0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proofErr w:type="spellStart"/>
            <w:r w:rsidRPr="00A01513">
              <w:t>IR_Project</w:t>
            </w:r>
            <w:proofErr w:type="spellEnd"/>
            <w:r w:rsidRPr="00A01513">
              <w:t>\Task 3\</w:t>
            </w:r>
            <w:proofErr w:type="spellStart"/>
            <w:r w:rsidRPr="00A01513">
              <w:t>Three_baseline_runs_for_Stemming</w:t>
            </w:r>
            <w:proofErr w:type="spellEnd"/>
            <w:r w:rsidRPr="00A01513">
              <w:t>\</w:t>
            </w:r>
            <w:proofErr w:type="spellStart"/>
            <w:r w:rsidRPr="00A01513">
              <w:t>tf-idf</w:t>
            </w:r>
            <w:proofErr w:type="spellEnd"/>
            <w:r w:rsidRPr="00A01513">
              <w:t xml:space="preserve"> </w:t>
            </w:r>
            <w:r>
              <w:t>\</w:t>
            </w:r>
            <w:r w:rsidRPr="00A01513">
              <w:t>TF-IDF_Scores_STEMMING_RESULTS</w:t>
            </w:r>
            <w:r>
              <w:t>.xls</w:t>
            </w:r>
          </w:p>
        </w:tc>
      </w:tr>
      <w:tr w:rsidR="001F61AA" w:rsidTr="00F54EDD">
        <w:tc>
          <w:tcPr>
            <w:tcW w:w="4680" w:type="dxa"/>
          </w:tcPr>
          <w:p w:rsidR="001F61AA" w:rsidRPr="00213D06" w:rsidRDefault="001F61AA" w:rsidP="00610670">
            <w:pPr>
              <w:spacing w:line="360" w:lineRule="auto"/>
              <w:ind w:firstLine="0"/>
            </w:pPr>
            <w:r w:rsidRPr="00213D06">
              <w:t>Task</w:t>
            </w:r>
            <w:r>
              <w:t xml:space="preserve"> </w:t>
            </w:r>
            <w:proofErr w:type="gramStart"/>
            <w:r w:rsidRPr="00213D06">
              <w:t>3</w:t>
            </w:r>
            <w:r>
              <w:t xml:space="preserve"> :</w:t>
            </w:r>
            <w:proofErr w:type="gramEnd"/>
            <w:r>
              <w:t xml:space="preserve"> S</w:t>
            </w:r>
            <w:r>
              <w:t>topping</w:t>
            </w:r>
            <w:r>
              <w:t>_BM25</w:t>
            </w:r>
          </w:p>
        </w:tc>
        <w:tc>
          <w:tcPr>
            <w:tcW w:w="4680" w:type="dxa"/>
          </w:tcPr>
          <w:p w:rsidR="001F61AA" w:rsidRPr="00A01513" w:rsidRDefault="00132C45" w:rsidP="00610670">
            <w:pPr>
              <w:spacing w:line="360" w:lineRule="auto"/>
              <w:ind w:firstLine="0"/>
            </w:pPr>
            <w:proofErr w:type="spellStart"/>
            <w:r w:rsidRPr="00132C45">
              <w:t>IR_Project</w:t>
            </w:r>
            <w:proofErr w:type="spellEnd"/>
            <w:r w:rsidRPr="00132C45">
              <w:t>\Task 3\</w:t>
            </w:r>
            <w:proofErr w:type="spellStart"/>
            <w:r w:rsidRPr="00132C45">
              <w:t>Three_baseline_runs_for_Stopping</w:t>
            </w:r>
            <w:proofErr w:type="spellEnd"/>
            <w:r w:rsidRPr="00132C45">
              <w:t>\BM25</w:t>
            </w:r>
            <w:r>
              <w:t xml:space="preserve">\ </w:t>
            </w:r>
            <w:r w:rsidRPr="00132C45">
              <w:t>BM_25_STOPPING_RESULTS</w:t>
            </w:r>
            <w:r>
              <w:t>.xls</w:t>
            </w:r>
          </w:p>
        </w:tc>
      </w:tr>
      <w:tr w:rsidR="001F61AA" w:rsidTr="00F54EDD">
        <w:tc>
          <w:tcPr>
            <w:tcW w:w="4680" w:type="dxa"/>
          </w:tcPr>
          <w:p w:rsidR="001F61AA" w:rsidRPr="00213D06" w:rsidRDefault="001F61AA" w:rsidP="00610670">
            <w:pPr>
              <w:spacing w:line="360" w:lineRule="auto"/>
              <w:ind w:firstLine="0"/>
            </w:pPr>
            <w:r w:rsidRPr="00213D06">
              <w:t>Task</w:t>
            </w:r>
            <w:r>
              <w:t xml:space="preserve"> </w:t>
            </w:r>
            <w:proofErr w:type="gramStart"/>
            <w:r w:rsidRPr="00213D06">
              <w:t>3</w:t>
            </w:r>
            <w:r>
              <w:t xml:space="preserve"> :</w:t>
            </w:r>
            <w:proofErr w:type="gramEnd"/>
            <w:r>
              <w:t xml:space="preserve"> Stopping</w:t>
            </w:r>
            <w:r>
              <w:t xml:space="preserve"> </w:t>
            </w:r>
            <w:r>
              <w:t>_</w:t>
            </w:r>
            <w:proofErr w:type="spellStart"/>
            <w:r w:rsidRPr="00730FAC">
              <w:t>Smoothed</w:t>
            </w:r>
            <w:r>
              <w:t>_</w:t>
            </w:r>
            <w:r w:rsidRPr="00730FAC">
              <w:t>Query</w:t>
            </w:r>
            <w:r>
              <w:t>_</w:t>
            </w:r>
            <w:r w:rsidRPr="00730FAC">
              <w:t>Likelihood</w:t>
            </w:r>
            <w:r>
              <w:t>_</w:t>
            </w:r>
            <w:r w:rsidRPr="00730FAC">
              <w:t>Model</w:t>
            </w:r>
            <w:proofErr w:type="spellEnd"/>
          </w:p>
        </w:tc>
        <w:tc>
          <w:tcPr>
            <w:tcW w:w="4680" w:type="dxa"/>
          </w:tcPr>
          <w:p w:rsidR="001F61AA" w:rsidRPr="00A01513" w:rsidRDefault="00EA15EE" w:rsidP="00610670">
            <w:pPr>
              <w:spacing w:line="360" w:lineRule="auto"/>
              <w:ind w:firstLine="0"/>
            </w:pPr>
            <w:proofErr w:type="spellStart"/>
            <w:r w:rsidRPr="00EA15EE">
              <w:t>IR_Project</w:t>
            </w:r>
            <w:proofErr w:type="spellEnd"/>
            <w:r w:rsidRPr="00EA15EE">
              <w:t>\Task 3\</w:t>
            </w:r>
            <w:proofErr w:type="spellStart"/>
            <w:r w:rsidRPr="00EA15EE">
              <w:t>Three_baseline_runs_for_Stopping</w:t>
            </w:r>
            <w:proofErr w:type="spellEnd"/>
            <w:r w:rsidRPr="00EA15EE">
              <w:t>\Smoothed Query Likelihood Model</w:t>
            </w:r>
            <w:r>
              <w:t xml:space="preserve">\ </w:t>
            </w:r>
            <w:r w:rsidRPr="00EA15EE">
              <w:t>Jelinker_Scores_STOPPING_RESULTS</w:t>
            </w:r>
            <w:r>
              <w:t>.xls</w:t>
            </w:r>
          </w:p>
        </w:tc>
      </w:tr>
      <w:tr w:rsidR="001F61AA" w:rsidTr="00F54EDD">
        <w:tc>
          <w:tcPr>
            <w:tcW w:w="4680" w:type="dxa"/>
          </w:tcPr>
          <w:p w:rsidR="001F61AA" w:rsidRPr="00213D06" w:rsidRDefault="001F61AA" w:rsidP="00610670">
            <w:pPr>
              <w:spacing w:line="360" w:lineRule="auto"/>
              <w:ind w:firstLine="0"/>
            </w:pPr>
            <w:r w:rsidRPr="00213D06">
              <w:t>Task</w:t>
            </w:r>
            <w:r>
              <w:t xml:space="preserve"> </w:t>
            </w:r>
            <w:proofErr w:type="gramStart"/>
            <w:r w:rsidRPr="00213D06">
              <w:t>3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Stopping_</w:t>
            </w:r>
            <w:r w:rsidRPr="00730FAC">
              <w:t>tf-idf</w:t>
            </w:r>
            <w:proofErr w:type="spellEnd"/>
          </w:p>
        </w:tc>
        <w:tc>
          <w:tcPr>
            <w:tcW w:w="4680" w:type="dxa"/>
          </w:tcPr>
          <w:p w:rsidR="001F61AA" w:rsidRPr="00A01513" w:rsidRDefault="00EA15EE" w:rsidP="00610670">
            <w:pPr>
              <w:spacing w:line="360" w:lineRule="auto"/>
              <w:ind w:firstLine="0"/>
            </w:pPr>
            <w:proofErr w:type="spellStart"/>
            <w:r w:rsidRPr="00EA15EE">
              <w:t>IR_Project</w:t>
            </w:r>
            <w:proofErr w:type="spellEnd"/>
            <w:r w:rsidRPr="00EA15EE">
              <w:t>\Task 3\</w:t>
            </w:r>
            <w:proofErr w:type="spellStart"/>
            <w:r w:rsidRPr="00EA15EE">
              <w:t>Three_baseline_runs_for_Stopping</w:t>
            </w:r>
            <w:proofErr w:type="spellEnd"/>
            <w:r w:rsidRPr="00EA15EE">
              <w:t>\</w:t>
            </w:r>
            <w:proofErr w:type="spellStart"/>
            <w:r w:rsidRPr="00EA15EE">
              <w:t>tf-idf</w:t>
            </w:r>
            <w:proofErr w:type="spellEnd"/>
            <w:r>
              <w:t xml:space="preserve">\ </w:t>
            </w:r>
            <w:r w:rsidRPr="00EA15EE">
              <w:t>TF-IDF_Scores_STOPPING_RESULTS</w:t>
            </w:r>
            <w:r>
              <w:t>.xls</w:t>
            </w:r>
          </w:p>
        </w:tc>
      </w:tr>
      <w:tr w:rsidR="001F61AA" w:rsidTr="00F54EDD">
        <w:tc>
          <w:tcPr>
            <w:tcW w:w="4680" w:type="dxa"/>
          </w:tcPr>
          <w:p w:rsidR="001F61AA" w:rsidRPr="00213D06" w:rsidRDefault="00F33B66" w:rsidP="00610670">
            <w:pPr>
              <w:spacing w:line="360" w:lineRule="auto"/>
              <w:ind w:firstLine="0"/>
            </w:pPr>
            <w:r>
              <w:t>MAP</w:t>
            </w:r>
          </w:p>
        </w:tc>
        <w:tc>
          <w:tcPr>
            <w:tcW w:w="4680" w:type="dxa"/>
          </w:tcPr>
          <w:p w:rsidR="001F61AA" w:rsidRPr="00A01513" w:rsidRDefault="001F61AA" w:rsidP="00610670">
            <w:pPr>
              <w:spacing w:line="360" w:lineRule="auto"/>
              <w:ind w:firstLine="0"/>
            </w:pPr>
          </w:p>
        </w:tc>
      </w:tr>
      <w:tr w:rsidR="001F61AA" w:rsidTr="00F54EDD">
        <w:tc>
          <w:tcPr>
            <w:tcW w:w="4680" w:type="dxa"/>
          </w:tcPr>
          <w:p w:rsidR="001F61AA" w:rsidRPr="00213D06" w:rsidRDefault="00F33B66" w:rsidP="00610670">
            <w:pPr>
              <w:spacing w:line="360" w:lineRule="auto"/>
              <w:ind w:firstLine="0"/>
            </w:pPr>
            <w:r>
              <w:t>MRR</w:t>
            </w:r>
          </w:p>
        </w:tc>
        <w:tc>
          <w:tcPr>
            <w:tcW w:w="4680" w:type="dxa"/>
          </w:tcPr>
          <w:p w:rsidR="001F61AA" w:rsidRPr="00A01513" w:rsidRDefault="001F61AA" w:rsidP="00610670">
            <w:pPr>
              <w:spacing w:line="360" w:lineRule="auto"/>
              <w:ind w:firstLine="0"/>
            </w:pPr>
          </w:p>
        </w:tc>
      </w:tr>
      <w:tr w:rsidR="001F61AA" w:rsidTr="00F54EDD">
        <w:tc>
          <w:tcPr>
            <w:tcW w:w="4680" w:type="dxa"/>
          </w:tcPr>
          <w:p w:rsidR="001F61AA" w:rsidRPr="00213D06" w:rsidRDefault="00247661" w:rsidP="00610670">
            <w:pPr>
              <w:spacing w:line="360" w:lineRule="auto"/>
              <w:ind w:firstLine="0"/>
            </w:pPr>
            <w:r>
              <w:t>P @ K</w:t>
            </w:r>
          </w:p>
        </w:tc>
        <w:tc>
          <w:tcPr>
            <w:tcW w:w="4680" w:type="dxa"/>
          </w:tcPr>
          <w:p w:rsidR="001F61AA" w:rsidRPr="00A01513" w:rsidRDefault="001F61AA" w:rsidP="00610670">
            <w:pPr>
              <w:spacing w:line="360" w:lineRule="auto"/>
              <w:ind w:firstLine="0"/>
            </w:pPr>
          </w:p>
        </w:tc>
      </w:tr>
      <w:tr w:rsidR="001F61AA" w:rsidTr="00F54EDD">
        <w:tc>
          <w:tcPr>
            <w:tcW w:w="4680" w:type="dxa"/>
          </w:tcPr>
          <w:p w:rsidR="001F61AA" w:rsidRPr="00213D06" w:rsidRDefault="00247661" w:rsidP="00610670">
            <w:pPr>
              <w:spacing w:line="360" w:lineRule="auto"/>
              <w:ind w:firstLine="0"/>
            </w:pPr>
            <w:r>
              <w:t>Precision and Recall</w:t>
            </w:r>
          </w:p>
        </w:tc>
        <w:tc>
          <w:tcPr>
            <w:tcW w:w="4680" w:type="dxa"/>
          </w:tcPr>
          <w:p w:rsidR="001F61AA" w:rsidRPr="00A01513" w:rsidRDefault="001F61AA" w:rsidP="00610670">
            <w:pPr>
              <w:spacing w:line="360" w:lineRule="auto"/>
              <w:ind w:firstLine="0"/>
            </w:pPr>
          </w:p>
        </w:tc>
      </w:tr>
    </w:tbl>
    <w:p w:rsidR="00610670" w:rsidRPr="00610670" w:rsidRDefault="00610670" w:rsidP="00610670">
      <w:pPr>
        <w:spacing w:line="360" w:lineRule="auto"/>
        <w:ind w:firstLine="0"/>
        <w:rPr>
          <w:rFonts w:asciiTheme="majorHAnsi" w:eastAsiaTheme="majorEastAsia" w:hAnsiTheme="majorHAnsi" w:cstheme="majorBidi"/>
          <w:sz w:val="48"/>
          <w:szCs w:val="48"/>
        </w:rPr>
      </w:pPr>
    </w:p>
    <w:p w:rsidR="00540623" w:rsidRDefault="00540623" w:rsidP="00D80F6D">
      <w:pPr>
        <w:pStyle w:val="ListParagraph"/>
        <w:spacing w:line="360" w:lineRule="auto"/>
      </w:pPr>
    </w:p>
    <w:sectPr w:rsidR="00540623">
      <w:headerReference w:type="default" r:id="rId17"/>
      <w:headerReference w:type="first" r:id="rId1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3FB" w:rsidRDefault="00D303FB">
      <w:pPr>
        <w:spacing w:line="240" w:lineRule="auto"/>
      </w:pPr>
      <w:r>
        <w:separator/>
      </w:r>
    </w:p>
    <w:p w:rsidR="00D303FB" w:rsidRDefault="00D303FB"/>
  </w:endnote>
  <w:endnote w:type="continuationSeparator" w:id="0">
    <w:p w:rsidR="00D303FB" w:rsidRDefault="00D303FB">
      <w:pPr>
        <w:spacing w:line="240" w:lineRule="auto"/>
      </w:pPr>
      <w:r>
        <w:continuationSeparator/>
      </w:r>
    </w:p>
    <w:p w:rsidR="00D303FB" w:rsidRDefault="00D303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3FB" w:rsidRDefault="00D303FB">
      <w:pPr>
        <w:spacing w:line="240" w:lineRule="auto"/>
      </w:pPr>
      <w:r>
        <w:separator/>
      </w:r>
    </w:p>
    <w:p w:rsidR="00D303FB" w:rsidRDefault="00D303FB"/>
  </w:footnote>
  <w:footnote w:type="continuationSeparator" w:id="0">
    <w:p w:rsidR="00D303FB" w:rsidRDefault="00D303FB">
      <w:pPr>
        <w:spacing w:line="240" w:lineRule="auto"/>
      </w:pPr>
      <w:r>
        <w:continuationSeparator/>
      </w:r>
    </w:p>
    <w:p w:rsidR="00D303FB" w:rsidRDefault="00D303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556" w:rsidRDefault="00591556">
    <w:pPr>
      <w:pStyle w:val="Header"/>
    </w:pPr>
    <w:r>
      <w:rPr>
        <w:rStyle w:val="Strong"/>
      </w:rPr>
      <w:t>.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C94B4B">
      <w:rPr>
        <w:rStyle w:val="Strong"/>
        <w:noProof/>
      </w:rPr>
      <w:t>9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556" w:rsidRDefault="00591556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C94B4B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4531510"/>
    <w:multiLevelType w:val="hybridMultilevel"/>
    <w:tmpl w:val="1D047B42"/>
    <w:lvl w:ilvl="0" w:tplc="430CB0C6">
      <w:start w:val="1"/>
      <w:numFmt w:val="lowerLetter"/>
      <w:lvlText w:val="%1."/>
      <w:lvlJc w:val="left"/>
      <w:pPr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1" w15:restartNumberingAfterBreak="0">
    <w:nsid w:val="064C4F52"/>
    <w:multiLevelType w:val="hybridMultilevel"/>
    <w:tmpl w:val="182ED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67483F"/>
    <w:multiLevelType w:val="hybridMultilevel"/>
    <w:tmpl w:val="05EA34A4"/>
    <w:lvl w:ilvl="0" w:tplc="AC582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242338"/>
    <w:multiLevelType w:val="hybridMultilevel"/>
    <w:tmpl w:val="6B285452"/>
    <w:lvl w:ilvl="0" w:tplc="240AFB78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4561C1"/>
    <w:multiLevelType w:val="hybridMultilevel"/>
    <w:tmpl w:val="AFBC65E8"/>
    <w:lvl w:ilvl="0" w:tplc="E27C40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05EC1"/>
    <w:multiLevelType w:val="hybridMultilevel"/>
    <w:tmpl w:val="4C801936"/>
    <w:lvl w:ilvl="0" w:tplc="763E87EC">
      <w:start w:val="1"/>
      <w:numFmt w:val="decimal"/>
      <w:lvlText w:val="%1."/>
      <w:lvlJc w:val="left"/>
      <w:pPr>
        <w:ind w:left="15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6" w15:restartNumberingAfterBreak="0">
    <w:nsid w:val="3B990B3C"/>
    <w:multiLevelType w:val="hybridMultilevel"/>
    <w:tmpl w:val="4C801936"/>
    <w:lvl w:ilvl="0" w:tplc="763E87EC">
      <w:start w:val="1"/>
      <w:numFmt w:val="decimal"/>
      <w:lvlText w:val="%1."/>
      <w:lvlJc w:val="left"/>
      <w:pPr>
        <w:ind w:left="15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7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1844A3C"/>
    <w:multiLevelType w:val="hybridMultilevel"/>
    <w:tmpl w:val="DC9E3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2197C5C"/>
    <w:multiLevelType w:val="hybridMultilevel"/>
    <w:tmpl w:val="EA62555C"/>
    <w:lvl w:ilvl="0" w:tplc="0D70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AE1057"/>
    <w:multiLevelType w:val="hybridMultilevel"/>
    <w:tmpl w:val="D4BA7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2"/>
  </w:num>
  <w:num w:numId="13">
    <w:abstractNumId w:val="18"/>
  </w:num>
  <w:num w:numId="14">
    <w:abstractNumId w:val="17"/>
  </w:num>
  <w:num w:numId="15">
    <w:abstractNumId w:val="20"/>
  </w:num>
  <w:num w:numId="16">
    <w:abstractNumId w:val="19"/>
  </w:num>
  <w:num w:numId="17">
    <w:abstractNumId w:val="23"/>
  </w:num>
  <w:num w:numId="18">
    <w:abstractNumId w:val="11"/>
  </w:num>
  <w:num w:numId="19">
    <w:abstractNumId w:val="12"/>
  </w:num>
  <w:num w:numId="20">
    <w:abstractNumId w:val="13"/>
  </w:num>
  <w:num w:numId="21">
    <w:abstractNumId w:val="16"/>
  </w:num>
  <w:num w:numId="22">
    <w:abstractNumId w:val="10"/>
  </w:num>
  <w:num w:numId="23">
    <w:abstractNumId w:val="15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38"/>
    <w:rsid w:val="0002406A"/>
    <w:rsid w:val="00040B8A"/>
    <w:rsid w:val="000774EF"/>
    <w:rsid w:val="000C2AC4"/>
    <w:rsid w:val="000D1365"/>
    <w:rsid w:val="000D3F41"/>
    <w:rsid w:val="000F050D"/>
    <w:rsid w:val="0010357B"/>
    <w:rsid w:val="00110EEF"/>
    <w:rsid w:val="00114B61"/>
    <w:rsid w:val="00116882"/>
    <w:rsid w:val="00132C45"/>
    <w:rsid w:val="00161681"/>
    <w:rsid w:val="001824BF"/>
    <w:rsid w:val="001B1A1A"/>
    <w:rsid w:val="001F6042"/>
    <w:rsid w:val="001F61AA"/>
    <w:rsid w:val="001F7A0D"/>
    <w:rsid w:val="00213D06"/>
    <w:rsid w:val="002348B4"/>
    <w:rsid w:val="00234ECE"/>
    <w:rsid w:val="00247661"/>
    <w:rsid w:val="0026247F"/>
    <w:rsid w:val="002A74AE"/>
    <w:rsid w:val="002B6BFE"/>
    <w:rsid w:val="002C37DF"/>
    <w:rsid w:val="002F36F0"/>
    <w:rsid w:val="00300B2F"/>
    <w:rsid w:val="003138DA"/>
    <w:rsid w:val="00315885"/>
    <w:rsid w:val="00346DD1"/>
    <w:rsid w:val="00355DCA"/>
    <w:rsid w:val="00366949"/>
    <w:rsid w:val="0038259D"/>
    <w:rsid w:val="00396D1E"/>
    <w:rsid w:val="003F47A9"/>
    <w:rsid w:val="004052E9"/>
    <w:rsid w:val="0040652D"/>
    <w:rsid w:val="00413338"/>
    <w:rsid w:val="00425EED"/>
    <w:rsid w:val="0044050F"/>
    <w:rsid w:val="0044727F"/>
    <w:rsid w:val="004700B3"/>
    <w:rsid w:val="00491D7C"/>
    <w:rsid w:val="00497323"/>
    <w:rsid w:val="004C098D"/>
    <w:rsid w:val="005034FE"/>
    <w:rsid w:val="00520AD7"/>
    <w:rsid w:val="00522826"/>
    <w:rsid w:val="00540623"/>
    <w:rsid w:val="005445D7"/>
    <w:rsid w:val="00551A02"/>
    <w:rsid w:val="005534FA"/>
    <w:rsid w:val="00557974"/>
    <w:rsid w:val="00577C06"/>
    <w:rsid w:val="00583198"/>
    <w:rsid w:val="00591556"/>
    <w:rsid w:val="005A0EE8"/>
    <w:rsid w:val="005B18C9"/>
    <w:rsid w:val="005D3A03"/>
    <w:rsid w:val="006042F3"/>
    <w:rsid w:val="00610670"/>
    <w:rsid w:val="006379AA"/>
    <w:rsid w:val="00665554"/>
    <w:rsid w:val="00674C7B"/>
    <w:rsid w:val="00685250"/>
    <w:rsid w:val="006928E7"/>
    <w:rsid w:val="006940D6"/>
    <w:rsid w:val="006A3D7E"/>
    <w:rsid w:val="006F011F"/>
    <w:rsid w:val="00701598"/>
    <w:rsid w:val="007060C4"/>
    <w:rsid w:val="00716C5A"/>
    <w:rsid w:val="00730FAC"/>
    <w:rsid w:val="00754309"/>
    <w:rsid w:val="008002C0"/>
    <w:rsid w:val="00816FD1"/>
    <w:rsid w:val="00875708"/>
    <w:rsid w:val="00887A95"/>
    <w:rsid w:val="008A4556"/>
    <w:rsid w:val="008B1A41"/>
    <w:rsid w:val="008C5323"/>
    <w:rsid w:val="008F43E9"/>
    <w:rsid w:val="009276EA"/>
    <w:rsid w:val="0096216A"/>
    <w:rsid w:val="009854F8"/>
    <w:rsid w:val="009A0F79"/>
    <w:rsid w:val="009A6A3B"/>
    <w:rsid w:val="009C6057"/>
    <w:rsid w:val="009D1C34"/>
    <w:rsid w:val="00A01513"/>
    <w:rsid w:val="00A50BCC"/>
    <w:rsid w:val="00A7767F"/>
    <w:rsid w:val="00A80E97"/>
    <w:rsid w:val="00A9438B"/>
    <w:rsid w:val="00AC3629"/>
    <w:rsid w:val="00AC42AF"/>
    <w:rsid w:val="00AE4800"/>
    <w:rsid w:val="00B02517"/>
    <w:rsid w:val="00B44F28"/>
    <w:rsid w:val="00B823AA"/>
    <w:rsid w:val="00BA45DB"/>
    <w:rsid w:val="00BB7108"/>
    <w:rsid w:val="00BF4184"/>
    <w:rsid w:val="00C0601E"/>
    <w:rsid w:val="00C31D30"/>
    <w:rsid w:val="00C94B4B"/>
    <w:rsid w:val="00CD1F45"/>
    <w:rsid w:val="00CD6E39"/>
    <w:rsid w:val="00CE3635"/>
    <w:rsid w:val="00CF068C"/>
    <w:rsid w:val="00CF6E91"/>
    <w:rsid w:val="00D03157"/>
    <w:rsid w:val="00D229FD"/>
    <w:rsid w:val="00D2367A"/>
    <w:rsid w:val="00D303FB"/>
    <w:rsid w:val="00D40A4F"/>
    <w:rsid w:val="00D46A11"/>
    <w:rsid w:val="00D567C7"/>
    <w:rsid w:val="00D80F6D"/>
    <w:rsid w:val="00D85B68"/>
    <w:rsid w:val="00D86D32"/>
    <w:rsid w:val="00DF1A3D"/>
    <w:rsid w:val="00DF403B"/>
    <w:rsid w:val="00E42103"/>
    <w:rsid w:val="00E51C07"/>
    <w:rsid w:val="00E6004D"/>
    <w:rsid w:val="00E74996"/>
    <w:rsid w:val="00E81978"/>
    <w:rsid w:val="00EA15EE"/>
    <w:rsid w:val="00F16A0E"/>
    <w:rsid w:val="00F265CD"/>
    <w:rsid w:val="00F33B66"/>
    <w:rsid w:val="00F379B7"/>
    <w:rsid w:val="00F50D63"/>
    <w:rsid w:val="00F511CA"/>
    <w:rsid w:val="00F525FA"/>
    <w:rsid w:val="00F54EDD"/>
    <w:rsid w:val="00FD676B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BC9B5"/>
  <w15:chartTrackingRefBased/>
  <w15:docId w15:val="{80CD6E4A-BD97-49CF-B6DF-4E20B2EA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y%20Singh\Desktop\IR\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96AA90068A4F5BA406FDF9788A1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A4785-A7CE-4931-A660-909F03E4CFE1}"/>
      </w:docPartPr>
      <w:docPartBody>
        <w:p w:rsidR="00171E2B" w:rsidRDefault="001B608A">
          <w:pPr>
            <w:pStyle w:val="C396AA90068A4F5BA406FDF9788A169B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8A"/>
    <w:rsid w:val="00171E2B"/>
    <w:rsid w:val="001B608A"/>
    <w:rsid w:val="008B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96AA90068A4F5BA406FDF9788A169B">
    <w:name w:val="C396AA90068A4F5BA406FDF9788A169B"/>
  </w:style>
  <w:style w:type="paragraph" w:customStyle="1" w:styleId="0BD547EEF83D4019898C8A99473DAFD8">
    <w:name w:val="0BD547EEF83D4019898C8A99473DAFD8"/>
  </w:style>
  <w:style w:type="paragraph" w:customStyle="1" w:styleId="C9D0D255313D4C23897A8339D303167C">
    <w:name w:val="C9D0D255313D4C23897A8339D303167C"/>
  </w:style>
  <w:style w:type="paragraph" w:customStyle="1" w:styleId="8BEB482695F74765AC38A529E281D1E2">
    <w:name w:val="8BEB482695F74765AC38A529E281D1E2"/>
  </w:style>
  <w:style w:type="paragraph" w:customStyle="1" w:styleId="26EFF34EC35C461897D39B07B84EC3C2">
    <w:name w:val="26EFF34EC35C461897D39B07B84EC3C2"/>
  </w:style>
  <w:style w:type="paragraph" w:customStyle="1" w:styleId="2BCFAFFAF18548399F16476BF0EF3964">
    <w:name w:val="2BCFAFFAF18548399F16476BF0EF3964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236F82C10C74B2B8BB30255B8F74828">
    <w:name w:val="4236F82C10C74B2B8BB30255B8F74828"/>
  </w:style>
  <w:style w:type="paragraph" w:customStyle="1" w:styleId="89EDBD9AC8FC42C8A9F5E55B8A879340">
    <w:name w:val="89EDBD9AC8FC42C8A9F5E55B8A879340"/>
  </w:style>
  <w:style w:type="paragraph" w:customStyle="1" w:styleId="B413BF4EBE5046E6B69C8FB7C9303958">
    <w:name w:val="B413BF4EBE5046E6B69C8FB7C9303958"/>
  </w:style>
  <w:style w:type="paragraph" w:customStyle="1" w:styleId="7839784A3A2343FB9AB60977A0B94F21">
    <w:name w:val="7839784A3A2343FB9AB60977A0B94F21"/>
  </w:style>
  <w:style w:type="paragraph" w:customStyle="1" w:styleId="2A65E10F4F1A4700AE11361366810B7C">
    <w:name w:val="2A65E10F4F1A4700AE11361366810B7C"/>
  </w:style>
  <w:style w:type="paragraph" w:customStyle="1" w:styleId="980BEF32370044F5BDDCCDB34E6422D9">
    <w:name w:val="980BEF32370044F5BDDCCDB34E6422D9"/>
  </w:style>
  <w:style w:type="paragraph" w:customStyle="1" w:styleId="180E29EB15B2492890D360656E3B45C7">
    <w:name w:val="180E29EB15B2492890D360656E3B45C7"/>
  </w:style>
  <w:style w:type="paragraph" w:customStyle="1" w:styleId="BA5843C953094447B957793AF3653FF4">
    <w:name w:val="BA5843C953094447B957793AF3653FF4"/>
  </w:style>
  <w:style w:type="paragraph" w:customStyle="1" w:styleId="964F8BA35C6A43139BC7041152BAEEBF">
    <w:name w:val="964F8BA35C6A43139BC7041152BAEEBF"/>
  </w:style>
  <w:style w:type="paragraph" w:customStyle="1" w:styleId="ABE53FC9770F495AB16B33F141E11BBC">
    <w:name w:val="ABE53FC9770F495AB16B33F141E11BBC"/>
  </w:style>
  <w:style w:type="paragraph" w:customStyle="1" w:styleId="DF4319B6E9CE41A7845C087985285702">
    <w:name w:val="DF4319B6E9CE41A7845C087985285702"/>
  </w:style>
  <w:style w:type="paragraph" w:customStyle="1" w:styleId="56EE9073C62A4D46A9FCBAF588E68878">
    <w:name w:val="56EE9073C62A4D46A9FCBAF588E68878"/>
  </w:style>
  <w:style w:type="paragraph" w:customStyle="1" w:styleId="A2EA4F123A5640DBB0E7A92F662F4FDD">
    <w:name w:val="A2EA4F123A5640DBB0E7A92F662F4FDD"/>
  </w:style>
  <w:style w:type="paragraph" w:customStyle="1" w:styleId="96557D98DC164B9C9AEC4ADFDAD4A1EA">
    <w:name w:val="96557D98DC164B9C9AEC4ADFDAD4A1EA"/>
  </w:style>
  <w:style w:type="paragraph" w:customStyle="1" w:styleId="D6E4CF4064CB4CAEA58F44F0A82EBA9A">
    <w:name w:val="D6E4CF4064CB4CAEA58F44F0A82EBA9A"/>
  </w:style>
  <w:style w:type="paragraph" w:customStyle="1" w:styleId="24056F7E7332485680E9673C39F60E27">
    <w:name w:val="24056F7E7332485680E9673C39F60E27"/>
  </w:style>
  <w:style w:type="paragraph" w:customStyle="1" w:styleId="24B30DBDDF884B4FA66F7BC3EE3321F2">
    <w:name w:val="24B30DBDDF884B4FA66F7BC3EE3321F2"/>
  </w:style>
  <w:style w:type="paragraph" w:customStyle="1" w:styleId="28A41E8D1E9843F9883345D27BA959A5">
    <w:name w:val="28A41E8D1E9843F9883345D27BA959A5"/>
  </w:style>
  <w:style w:type="paragraph" w:customStyle="1" w:styleId="840FA1EEA6C547A7BFE3BB7E7E2A39E7">
    <w:name w:val="840FA1EEA6C547A7BFE3BB7E7E2A39E7"/>
  </w:style>
  <w:style w:type="paragraph" w:customStyle="1" w:styleId="F04EB4955411459BB9E6FDF5B5D3F710">
    <w:name w:val="F04EB4955411459BB9E6FDF5B5D3F710"/>
  </w:style>
  <w:style w:type="paragraph" w:customStyle="1" w:styleId="35D0879ACE1B41E0A039C3A53CE66DFB">
    <w:name w:val="35D0879ACE1B41E0A039C3A53CE66DFB"/>
  </w:style>
  <w:style w:type="paragraph" w:customStyle="1" w:styleId="7CAFB31AF8A04FB784079A436697D106">
    <w:name w:val="7CAFB31AF8A04FB784079A436697D106"/>
  </w:style>
  <w:style w:type="paragraph" w:customStyle="1" w:styleId="1F970090584B4C7EBCF468744B11B255">
    <w:name w:val="1F970090584B4C7EBCF468744B11B255"/>
  </w:style>
  <w:style w:type="paragraph" w:customStyle="1" w:styleId="07801DD35BA34CABA199BC675B39F08B">
    <w:name w:val="07801DD35BA34CABA199BC675B39F08B"/>
  </w:style>
  <w:style w:type="paragraph" w:customStyle="1" w:styleId="6D7D4679C1EF4DCEA30E30BF65CADBF0">
    <w:name w:val="6D7D4679C1EF4DCEA30E30BF65CADBF0"/>
  </w:style>
  <w:style w:type="paragraph" w:customStyle="1" w:styleId="0DD5663332104AE4B092774F82DBC11E">
    <w:name w:val="0DD5663332104AE4B092774F82DBC11E"/>
  </w:style>
  <w:style w:type="paragraph" w:customStyle="1" w:styleId="9DD5E49C01C7468B8F68D4077057BB3C">
    <w:name w:val="9DD5E49C01C7468B8F68D4077057BB3C"/>
  </w:style>
  <w:style w:type="paragraph" w:customStyle="1" w:styleId="085B691E371F466F8092256795F4E649">
    <w:name w:val="085B691E371F466F8092256795F4E649"/>
  </w:style>
  <w:style w:type="paragraph" w:customStyle="1" w:styleId="FD43F1F8B6524694B1BC167EB907C21F">
    <w:name w:val="FD43F1F8B6524694B1BC167EB907C21F"/>
  </w:style>
  <w:style w:type="paragraph" w:customStyle="1" w:styleId="2FA28A1C34DA45BB97B50E064FE0CA8E">
    <w:name w:val="2FA28A1C34DA45BB97B50E064FE0CA8E"/>
  </w:style>
  <w:style w:type="paragraph" w:customStyle="1" w:styleId="4D5EAEB95CD84F5E8F0BC35E23F5EAAC">
    <w:name w:val="4D5EAEB95CD84F5E8F0BC35E23F5EAAC"/>
  </w:style>
  <w:style w:type="paragraph" w:customStyle="1" w:styleId="0163149920164FFA85A63C975707A5C5">
    <w:name w:val="0163149920164FFA85A63C975707A5C5"/>
  </w:style>
  <w:style w:type="paragraph" w:customStyle="1" w:styleId="14F80CA6556E404B94DDCE959342C81A">
    <w:name w:val="14F80CA6556E404B94DDCE959342C81A"/>
  </w:style>
  <w:style w:type="paragraph" w:customStyle="1" w:styleId="D23F5333019840CBA6246305FD0E4AAA">
    <w:name w:val="D23F5333019840CBA6246305FD0E4AAA"/>
  </w:style>
  <w:style w:type="paragraph" w:customStyle="1" w:styleId="4EB6865F31A74B66B901C5728425A092">
    <w:name w:val="4EB6865F31A74B66B901C5728425A092"/>
  </w:style>
  <w:style w:type="paragraph" w:customStyle="1" w:styleId="0C48C28688BA49F984576E85F9639884">
    <w:name w:val="0C48C28688BA49F984576E85F9639884"/>
  </w:style>
  <w:style w:type="paragraph" w:customStyle="1" w:styleId="C7EBCA6188714CC98D3FBB5C9CF9E28A">
    <w:name w:val="C7EBCA6188714CC98D3FBB5C9CF9E28A"/>
  </w:style>
  <w:style w:type="paragraph" w:customStyle="1" w:styleId="33D244D67D004842BE11E41DA0F10204">
    <w:name w:val="33D244D67D004842BE11E41DA0F10204"/>
  </w:style>
  <w:style w:type="paragraph" w:customStyle="1" w:styleId="C815E0B255234F678D878CB3600FA4F3">
    <w:name w:val="C815E0B255234F678D878CB3600FA4F3"/>
  </w:style>
  <w:style w:type="paragraph" w:customStyle="1" w:styleId="80355BB601174B2F9F3ABBFED412AC86">
    <w:name w:val="80355BB601174B2F9F3ABBFED412AC86"/>
  </w:style>
  <w:style w:type="paragraph" w:customStyle="1" w:styleId="21F0CA6A33824161A6E0B2B319638C80">
    <w:name w:val="21F0CA6A33824161A6E0B2B319638C80"/>
  </w:style>
  <w:style w:type="paragraph" w:customStyle="1" w:styleId="0298B1676C3843109594EEDF1B78F340">
    <w:name w:val="0298B1676C3843109594EEDF1B78F340"/>
  </w:style>
  <w:style w:type="paragraph" w:customStyle="1" w:styleId="3458BAA045EB41E6BE18BF64EF05CC99">
    <w:name w:val="3458BAA045EB41E6BE18BF64EF05CC99"/>
  </w:style>
  <w:style w:type="paragraph" w:customStyle="1" w:styleId="980F229B78E0429F80626B3548057B6C">
    <w:name w:val="980F229B78E0429F80626B3548057B6C"/>
  </w:style>
  <w:style w:type="paragraph" w:customStyle="1" w:styleId="2B9371D5FD27437BB1003AD1CCD6CFE8">
    <w:name w:val="2B9371D5FD27437BB1003AD1CCD6CFE8"/>
  </w:style>
  <w:style w:type="paragraph" w:customStyle="1" w:styleId="D761AA4314F54F3CAF58BE832FAA4AA5">
    <w:name w:val="D761AA4314F54F3CAF58BE832FAA4AA5"/>
  </w:style>
  <w:style w:type="paragraph" w:customStyle="1" w:styleId="6673155E3BE041178C3014BD613DB688">
    <w:name w:val="6673155E3BE041178C3014BD613DB688"/>
  </w:style>
  <w:style w:type="paragraph" w:customStyle="1" w:styleId="F433D9BA011E401BA4A0AB7CECEFD7AD">
    <w:name w:val="F433D9BA011E401BA4A0AB7CECEFD7AD"/>
  </w:style>
  <w:style w:type="paragraph" w:customStyle="1" w:styleId="70BD802FF5294AF7B5CD36D66F8959DC">
    <w:name w:val="70BD802FF5294AF7B5CD36D66F8959DC"/>
  </w:style>
  <w:style w:type="paragraph" w:customStyle="1" w:styleId="079F9A18C49B4F4C9C9E8A1E69BF9069">
    <w:name w:val="079F9A18C49B4F4C9C9E8A1E69BF9069"/>
  </w:style>
  <w:style w:type="paragraph" w:customStyle="1" w:styleId="D9FFC94D5050482C961AA88A80E65934">
    <w:name w:val="D9FFC94D5050482C961AA88A80E65934"/>
  </w:style>
  <w:style w:type="paragraph" w:customStyle="1" w:styleId="0DC152B6E0244A7FB1674B07534495A2">
    <w:name w:val="0DC152B6E0244A7FB1674B07534495A2"/>
  </w:style>
  <w:style w:type="paragraph" w:customStyle="1" w:styleId="65515B47C70C48F99CDD77F0B3C0C9E7">
    <w:name w:val="65515B47C70C48F99CDD77F0B3C0C9E7"/>
  </w:style>
  <w:style w:type="paragraph" w:customStyle="1" w:styleId="6C66225B73FE4AF99958F93AE3C06D43">
    <w:name w:val="6C66225B73FE4AF99958F93AE3C06D43"/>
  </w:style>
  <w:style w:type="paragraph" w:customStyle="1" w:styleId="E84A165405314F8D90A51F29B1BA5A2F">
    <w:name w:val="E84A165405314F8D90A51F29B1BA5A2F"/>
  </w:style>
  <w:style w:type="paragraph" w:customStyle="1" w:styleId="00744DD816854A3B882631A8FD8D7B2C">
    <w:name w:val="00744DD816854A3B882631A8FD8D7B2C"/>
  </w:style>
  <w:style w:type="paragraph" w:customStyle="1" w:styleId="F3B2D0EBE548452BB3CDC40BB247909F">
    <w:name w:val="F3B2D0EBE548452BB3CDC40BB24790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1241C9-78E8-4670-9649-A42B73F34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</Template>
  <TotalTime>79</TotalTime>
  <Pages>9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– 6200: Information Retrieval</vt:lpstr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– 6200: Information Retrieval</dc:title>
  <dc:subject/>
  <dc:creator>AKSHAY SINGH</dc:creator>
  <cp:keywords/>
  <dc:description/>
  <cp:lastModifiedBy>AKSHAY SINGH</cp:lastModifiedBy>
  <cp:revision>57</cp:revision>
  <dcterms:created xsi:type="dcterms:W3CDTF">2017-12-10T03:37:00Z</dcterms:created>
  <dcterms:modified xsi:type="dcterms:W3CDTF">2017-12-10T04:56:00Z</dcterms:modified>
</cp:coreProperties>
</file>